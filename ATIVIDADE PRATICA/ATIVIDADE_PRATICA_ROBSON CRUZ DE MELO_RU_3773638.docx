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F97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1F612228" w14:textId="77777777" w:rsidR="008D2B18" w:rsidRDefault="008D2B18" w:rsidP="00C23852">
      <w:pPr>
        <w:spacing w:after="330" w:line="259" w:lineRule="auto"/>
        <w:ind w:right="63"/>
        <w:jc w:val="center"/>
        <w:rPr>
          <w:b/>
        </w:rPr>
      </w:pPr>
    </w:p>
    <w:p w14:paraId="6F1FF4B5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6"/>
          <w:szCs w:val="36"/>
        </w:rPr>
      </w:pPr>
    </w:p>
    <w:p w14:paraId="7318C39B" w14:textId="1D75BF6C" w:rsidR="008D2B18" w:rsidRPr="008D2B18" w:rsidRDefault="00C23852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  <w:r w:rsidRPr="008D2B18">
        <w:rPr>
          <w:b/>
          <w:sz w:val="32"/>
          <w:szCs w:val="32"/>
        </w:rPr>
        <w:t xml:space="preserve">ATIVIDADE PRÁTICA </w:t>
      </w:r>
      <w:r w:rsidR="008D2B18" w:rsidRPr="008D2B18">
        <w:rPr>
          <w:b/>
          <w:sz w:val="32"/>
          <w:szCs w:val="32"/>
        </w:rPr>
        <w:br/>
      </w:r>
      <w:r w:rsidR="008D2B18" w:rsidRPr="008D2B18">
        <w:rPr>
          <w:b/>
          <w:bCs/>
          <w:sz w:val="32"/>
          <w:szCs w:val="32"/>
        </w:rPr>
        <w:t>LINGUAGEM DE PROGRAMAÇÃO</w:t>
      </w:r>
    </w:p>
    <w:p w14:paraId="3544647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BE1B6BC" w14:textId="77777777" w:rsid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0649F506" w14:textId="7EC16A98" w:rsidR="008D2B18" w:rsidRPr="008D2B18" w:rsidRDefault="00503A4A" w:rsidP="008D2B18">
      <w:pPr>
        <w:spacing w:after="330" w:line="259" w:lineRule="auto"/>
        <w:ind w:right="63"/>
        <w:jc w:val="right"/>
        <w:rPr>
          <w:b/>
          <w:szCs w:val="24"/>
        </w:rPr>
      </w:pPr>
      <w:r>
        <w:rPr>
          <w:b/>
          <w:szCs w:val="24"/>
          <w:highlight w:val="yellow"/>
        </w:rPr>
        <w:t>ROBSON CRUZ DE MELO</w:t>
      </w:r>
      <w:r w:rsidR="008D2B18" w:rsidRPr="008D2B18">
        <w:rPr>
          <w:b/>
          <w:szCs w:val="24"/>
          <w:highlight w:val="yellow"/>
        </w:rPr>
        <w:t xml:space="preserve"> – </w:t>
      </w:r>
      <w:r>
        <w:rPr>
          <w:b/>
          <w:szCs w:val="24"/>
          <w:highlight w:val="yellow"/>
        </w:rPr>
        <w:t>3773638</w:t>
      </w:r>
      <w:r w:rsidR="008D2B18" w:rsidRPr="008D2B18">
        <w:rPr>
          <w:b/>
          <w:szCs w:val="24"/>
          <w:highlight w:val="yellow"/>
        </w:rPr>
        <w:br/>
      </w:r>
      <w:r w:rsidR="004F4FEE">
        <w:rPr>
          <w:b/>
          <w:szCs w:val="24"/>
        </w:rPr>
        <w:t>Professora Me. Mariane G. Bergamini</w:t>
      </w:r>
    </w:p>
    <w:p w14:paraId="48EA30C4" w14:textId="77777777" w:rsidR="008D2B18" w:rsidRPr="008D2B18" w:rsidRDefault="008D2B18" w:rsidP="00C23852">
      <w:pPr>
        <w:spacing w:after="330" w:line="259" w:lineRule="auto"/>
        <w:ind w:right="63"/>
        <w:jc w:val="center"/>
        <w:rPr>
          <w:b/>
          <w:sz w:val="32"/>
          <w:szCs w:val="32"/>
        </w:rPr>
      </w:pPr>
    </w:p>
    <w:p w14:paraId="64D228F8" w14:textId="77777777" w:rsidR="00D0467C" w:rsidRDefault="00D0467C" w:rsidP="00D0467C">
      <w:pPr>
        <w:ind w:right="68"/>
        <w:rPr>
          <w:sz w:val="22"/>
        </w:rPr>
      </w:pPr>
    </w:p>
    <w:p w14:paraId="4E4667E7" w14:textId="77777777" w:rsidR="008D2B18" w:rsidRDefault="008D2B18" w:rsidP="00D0467C">
      <w:pPr>
        <w:ind w:right="68"/>
        <w:rPr>
          <w:sz w:val="22"/>
        </w:rPr>
      </w:pPr>
    </w:p>
    <w:p w14:paraId="4F6E8A6E" w14:textId="77777777" w:rsidR="008D2B18" w:rsidRDefault="008D2B18" w:rsidP="00D0467C">
      <w:pPr>
        <w:ind w:right="68"/>
        <w:rPr>
          <w:sz w:val="22"/>
        </w:rPr>
      </w:pPr>
    </w:p>
    <w:p w14:paraId="419348D3" w14:textId="77777777" w:rsidR="008D2B18" w:rsidRDefault="008D2B18" w:rsidP="00D0467C">
      <w:pPr>
        <w:ind w:right="68"/>
        <w:rPr>
          <w:sz w:val="22"/>
        </w:rPr>
      </w:pPr>
    </w:p>
    <w:p w14:paraId="01CC5704" w14:textId="77777777" w:rsidR="008D2B18" w:rsidRDefault="008D2B18" w:rsidP="00D0467C">
      <w:pPr>
        <w:ind w:right="68"/>
        <w:rPr>
          <w:sz w:val="22"/>
        </w:rPr>
      </w:pPr>
    </w:p>
    <w:p w14:paraId="1443A64E" w14:textId="77777777" w:rsidR="008D2B18" w:rsidRDefault="008D2B18" w:rsidP="00D0467C">
      <w:pPr>
        <w:ind w:right="68"/>
        <w:rPr>
          <w:sz w:val="22"/>
        </w:rPr>
      </w:pPr>
    </w:p>
    <w:p w14:paraId="4922AAAE" w14:textId="77777777" w:rsidR="008D2B18" w:rsidRDefault="008D2B18" w:rsidP="00D0467C">
      <w:pPr>
        <w:ind w:right="68"/>
        <w:rPr>
          <w:sz w:val="22"/>
        </w:rPr>
      </w:pPr>
    </w:p>
    <w:p w14:paraId="17D2BD25" w14:textId="77777777" w:rsidR="008D2B18" w:rsidRDefault="008D2B18" w:rsidP="00D0467C">
      <w:pPr>
        <w:ind w:right="68"/>
        <w:rPr>
          <w:sz w:val="22"/>
        </w:rPr>
      </w:pPr>
    </w:p>
    <w:p w14:paraId="7301142B" w14:textId="77777777" w:rsidR="008D2B18" w:rsidRDefault="008D2B18" w:rsidP="00D0467C">
      <w:pPr>
        <w:ind w:right="68"/>
        <w:rPr>
          <w:sz w:val="22"/>
        </w:rPr>
      </w:pPr>
    </w:p>
    <w:p w14:paraId="582C0AFC" w14:textId="77777777" w:rsidR="008D2B18" w:rsidRDefault="008D2B18" w:rsidP="00D0467C">
      <w:pPr>
        <w:ind w:right="68"/>
        <w:rPr>
          <w:sz w:val="22"/>
        </w:rPr>
      </w:pPr>
    </w:p>
    <w:p w14:paraId="37ECFAA8" w14:textId="77777777" w:rsidR="008D2B18" w:rsidRDefault="008D2B18" w:rsidP="00D0467C">
      <w:pPr>
        <w:ind w:right="68"/>
        <w:rPr>
          <w:sz w:val="22"/>
        </w:rPr>
      </w:pPr>
    </w:p>
    <w:p w14:paraId="014B0BC4" w14:textId="77777777" w:rsidR="008D2B18" w:rsidRDefault="008D2B18" w:rsidP="00D0467C">
      <w:pPr>
        <w:ind w:right="68"/>
        <w:rPr>
          <w:sz w:val="22"/>
        </w:rPr>
      </w:pPr>
    </w:p>
    <w:p w14:paraId="337C536B" w14:textId="77777777" w:rsidR="008D2B18" w:rsidRDefault="008D2B18" w:rsidP="00D0467C">
      <w:pPr>
        <w:ind w:right="68"/>
        <w:rPr>
          <w:sz w:val="22"/>
        </w:rPr>
      </w:pPr>
    </w:p>
    <w:p w14:paraId="13AF3493" w14:textId="77777777" w:rsidR="008D2B18" w:rsidRDefault="008D2B18" w:rsidP="00D0467C">
      <w:pPr>
        <w:ind w:right="68"/>
        <w:rPr>
          <w:sz w:val="22"/>
        </w:rPr>
      </w:pPr>
    </w:p>
    <w:p w14:paraId="5E75BB0D" w14:textId="77777777" w:rsidR="008D2B18" w:rsidRDefault="008D2B18" w:rsidP="00D0467C">
      <w:pPr>
        <w:ind w:right="68"/>
        <w:rPr>
          <w:sz w:val="22"/>
        </w:rPr>
      </w:pPr>
    </w:p>
    <w:p w14:paraId="3D014CB5" w14:textId="77777777" w:rsidR="008D2B18" w:rsidRDefault="008D2B18" w:rsidP="00D0467C">
      <w:pPr>
        <w:ind w:right="68"/>
        <w:rPr>
          <w:sz w:val="22"/>
        </w:rPr>
      </w:pPr>
    </w:p>
    <w:p w14:paraId="77667263" w14:textId="77777777" w:rsidR="008D2B18" w:rsidRDefault="008D2B18" w:rsidP="00D0467C">
      <w:pPr>
        <w:ind w:right="68"/>
        <w:rPr>
          <w:sz w:val="22"/>
        </w:rPr>
      </w:pPr>
    </w:p>
    <w:p w14:paraId="04291369" w14:textId="77777777" w:rsidR="008D2B18" w:rsidRDefault="008D2B18" w:rsidP="00D0467C">
      <w:pPr>
        <w:ind w:right="68"/>
        <w:rPr>
          <w:sz w:val="22"/>
        </w:rPr>
      </w:pPr>
    </w:p>
    <w:p w14:paraId="6E4BA52F" w14:textId="77777777" w:rsidR="008D2B18" w:rsidRDefault="008D2B18" w:rsidP="00D0467C">
      <w:pPr>
        <w:ind w:right="68"/>
        <w:rPr>
          <w:sz w:val="22"/>
        </w:rPr>
      </w:pPr>
    </w:p>
    <w:p w14:paraId="46727546" w14:textId="6339236C" w:rsidR="008D2B18" w:rsidRDefault="00503A4A" w:rsidP="008D2B18">
      <w:pPr>
        <w:ind w:right="68"/>
        <w:jc w:val="center"/>
        <w:rPr>
          <w:sz w:val="22"/>
        </w:rPr>
      </w:pPr>
      <w:r>
        <w:rPr>
          <w:sz w:val="22"/>
          <w:highlight w:val="yellow"/>
        </w:rPr>
        <w:t>GRAVATAÍ</w:t>
      </w:r>
      <w:r w:rsidR="008D2B18" w:rsidRPr="008D2B18">
        <w:rPr>
          <w:sz w:val="22"/>
          <w:highlight w:val="yellow"/>
        </w:rPr>
        <w:br/>
      </w:r>
      <w:r>
        <w:rPr>
          <w:sz w:val="22"/>
        </w:rPr>
        <w:t>2023</w:t>
      </w:r>
    </w:p>
    <w:p w14:paraId="4E5F9688" w14:textId="66594997" w:rsidR="00D0467C" w:rsidRPr="00DF1DFF" w:rsidRDefault="00D0467C" w:rsidP="00D0467C">
      <w:pPr>
        <w:pStyle w:val="Ttulo1"/>
        <w:rPr>
          <w:b w:val="0"/>
          <w:bCs/>
          <w:u w:val="single"/>
        </w:rPr>
      </w:pPr>
      <w:r w:rsidRPr="00DF1DFF">
        <w:rPr>
          <w:b w:val="0"/>
          <w:bCs/>
          <w:u w:val="single"/>
        </w:rPr>
        <w:lastRenderedPageBreak/>
        <w:t>EXEMPLO DE RESOLUÇÃO</w:t>
      </w:r>
    </w:p>
    <w:p w14:paraId="7F433BDE" w14:textId="4329982E" w:rsidR="00D05F54" w:rsidRPr="00D05F54" w:rsidRDefault="004F4FEE" w:rsidP="00E8411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>Exercício 01 exemplo:</w:t>
      </w:r>
      <w:r w:rsidR="00D05F54" w:rsidRPr="00D05F54">
        <w:rPr>
          <w:i/>
          <w:iCs/>
          <w:color w:val="000000"/>
          <w:sz w:val="23"/>
          <w:szCs w:val="23"/>
        </w:rPr>
        <w:t xml:space="preserve"> </w:t>
      </w:r>
      <w:r w:rsidR="000E6F90">
        <w:rPr>
          <w:color w:val="000000"/>
          <w:sz w:val="23"/>
          <w:szCs w:val="23"/>
        </w:rPr>
        <w:t>Realizar</w:t>
      </w:r>
      <w:r w:rsidR="00CF19E9">
        <w:rPr>
          <w:color w:val="000000"/>
          <w:sz w:val="23"/>
          <w:szCs w:val="23"/>
        </w:rPr>
        <w:t xml:space="preserve"> uma classe veículo que apresente o tipo do carro, modelo, fabricante e quantidade de passageiros. Além disso, utilizar os met</w:t>
      </w:r>
      <w:r w:rsidR="00B02062">
        <w:rPr>
          <w:color w:val="000000"/>
          <w:sz w:val="23"/>
          <w:szCs w:val="23"/>
        </w:rPr>
        <w:t xml:space="preserve">ódos GETTER e SETTER para incluir as classses Modelo </w:t>
      </w:r>
      <w:r w:rsidR="0091075F">
        <w:rPr>
          <w:color w:val="000000"/>
          <w:sz w:val="23"/>
          <w:szCs w:val="23"/>
        </w:rPr>
        <w:t>retornando</w:t>
      </w:r>
      <w:r w:rsidR="00B02062">
        <w:rPr>
          <w:color w:val="000000"/>
          <w:sz w:val="23"/>
          <w:szCs w:val="23"/>
        </w:rPr>
        <w:t xml:space="preserve"> </w:t>
      </w:r>
      <w:r w:rsidR="0091075F">
        <w:rPr>
          <w:color w:val="000000"/>
          <w:sz w:val="23"/>
          <w:szCs w:val="23"/>
        </w:rPr>
        <w:t xml:space="preserve">o modelo e o fabricante do carro e outra classe Quantidade de Passageiro </w:t>
      </w:r>
      <w:r w:rsidR="005022CF">
        <w:rPr>
          <w:color w:val="000000"/>
          <w:sz w:val="23"/>
          <w:szCs w:val="23"/>
        </w:rPr>
        <w:t>no carro.</w:t>
      </w:r>
    </w:p>
    <w:p w14:paraId="272612D0" w14:textId="77777777" w:rsidR="00E8411D" w:rsidRDefault="00E8411D" w:rsidP="00D05F54">
      <w:pPr>
        <w:autoSpaceDE w:val="0"/>
        <w:autoSpaceDN w:val="0"/>
        <w:adjustRightInd w:val="0"/>
        <w:jc w:val="left"/>
        <w:rPr>
          <w:b/>
          <w:bCs/>
          <w:color w:val="FF0000"/>
          <w:sz w:val="23"/>
          <w:szCs w:val="23"/>
        </w:rPr>
      </w:pPr>
    </w:p>
    <w:p w14:paraId="515CC1F0" w14:textId="37E6AA75" w:rsidR="00D05F54" w:rsidRPr="004F4FEE" w:rsidRDefault="004F4FEE" w:rsidP="00D05F54">
      <w:pPr>
        <w:autoSpaceDE w:val="0"/>
        <w:autoSpaceDN w:val="0"/>
        <w:adjustRightInd w:val="0"/>
        <w:jc w:val="left"/>
        <w:rPr>
          <w:b/>
          <w:bCs/>
          <w:color w:val="FF0000"/>
          <w:sz w:val="23"/>
          <w:szCs w:val="23"/>
        </w:rPr>
      </w:pPr>
      <w:r w:rsidRPr="004F4FEE">
        <w:rPr>
          <w:b/>
          <w:bCs/>
          <w:color w:val="FF0000"/>
          <w:sz w:val="23"/>
          <w:szCs w:val="23"/>
        </w:rPr>
        <w:t>RESPOSTA DO ALUNO</w:t>
      </w:r>
    </w:p>
    <w:p w14:paraId="73A064D9" w14:textId="224E3C98" w:rsidR="00D05F54" w:rsidRDefault="00D05F54" w:rsidP="00D05F54">
      <w:pPr>
        <w:autoSpaceDE w:val="0"/>
        <w:autoSpaceDN w:val="0"/>
        <w:adjustRightInd w:val="0"/>
        <w:jc w:val="left"/>
        <w:rPr>
          <w:b/>
          <w:bCs/>
          <w:color w:val="000000"/>
          <w:sz w:val="18"/>
          <w:szCs w:val="18"/>
        </w:rPr>
      </w:pPr>
    </w:p>
    <w:p w14:paraId="77854B30" w14:textId="4FE6537F" w:rsidR="00D05F54" w:rsidRDefault="00E8411D" w:rsidP="00D05F54">
      <w:pPr>
        <w:ind w:right="68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COLE AQUI O SEU </w:t>
      </w:r>
      <w:r w:rsidR="004F4FEE">
        <w:rPr>
          <w:b/>
          <w:bCs/>
          <w:color w:val="000000"/>
          <w:sz w:val="18"/>
          <w:szCs w:val="18"/>
        </w:rPr>
        <w:t>CÓDIGO FONTE (</w:t>
      </w:r>
      <w:r>
        <w:rPr>
          <w:b/>
          <w:bCs/>
          <w:color w:val="000000"/>
          <w:sz w:val="18"/>
          <w:szCs w:val="18"/>
        </w:rPr>
        <w:t xml:space="preserve">usar os comandos </w:t>
      </w:r>
      <w:r w:rsidR="004F4FEE">
        <w:rPr>
          <w:b/>
          <w:bCs/>
          <w:color w:val="000000"/>
          <w:sz w:val="18"/>
          <w:szCs w:val="18"/>
        </w:rPr>
        <w:t>Ctrl + c / Ctrl + v)</w:t>
      </w:r>
      <w:r>
        <w:rPr>
          <w:b/>
          <w:bCs/>
          <w:color w:val="000000"/>
          <w:sz w:val="18"/>
          <w:szCs w:val="18"/>
        </w:rPr>
        <w:t xml:space="preserve"> :</w:t>
      </w:r>
    </w:p>
    <w:p w14:paraId="4EC4915A" w14:textId="77777777" w:rsidR="004F4FEE" w:rsidRDefault="004F4FEE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FF"/>
          <w:sz w:val="21"/>
          <w:szCs w:val="21"/>
        </w:rPr>
      </w:pPr>
    </w:p>
    <w:p w14:paraId="2D3CFC01" w14:textId="133E0EA5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FF"/>
          <w:sz w:val="21"/>
          <w:szCs w:val="21"/>
        </w:rPr>
        <w:t>class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Veiculo:</w:t>
      </w:r>
    </w:p>
    <w:p w14:paraId="179C81DD" w14:textId="01FEA19C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def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795E26"/>
          <w:sz w:val="21"/>
          <w:szCs w:val="21"/>
        </w:rPr>
        <w:t>__init__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(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tipo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modelo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fabricante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,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qtd_passageiro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A2ECA68" w14:textId="542071F3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.tipo = tipo</w:t>
      </w:r>
    </w:p>
    <w:p w14:paraId="2017F0CB" w14:textId="7D496421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.modelo = modelo</w:t>
      </w:r>
    </w:p>
    <w:p w14:paraId="517D5CA2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.fabricante = fabricante</w:t>
      </w:r>
    </w:p>
    <w:p w14:paraId="5157983B" w14:textId="7D94C6EF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.qtd_passageiro = qtd_passageiro</w:t>
      </w:r>
    </w:p>
    <w:p w14:paraId="2877E00F" w14:textId="296198F9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19DB6403" w14:textId="77777777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0E6F90">
        <w:rPr>
          <w:rFonts w:ascii="Courier New" w:hAnsi="Courier New" w:cs="Courier New"/>
          <w:color w:val="008000"/>
          <w:sz w:val="21"/>
          <w:szCs w:val="21"/>
        </w:rPr>
        <w:t># getter: adicionando</w:t>
      </w:r>
    </w:p>
    <w:p w14:paraId="10988249" w14:textId="64C8B823" w:rsidR="000E6F90" w:rsidRPr="000E6F90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</w:t>
      </w:r>
      <w:r w:rsidRPr="000E6F90">
        <w:rPr>
          <w:rFonts w:ascii="Courier New" w:hAnsi="Courier New" w:cs="Courier New"/>
          <w:color w:val="0000FF"/>
          <w:sz w:val="21"/>
          <w:szCs w:val="21"/>
        </w:rPr>
        <w:t>def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 </w:t>
      </w:r>
      <w:r w:rsidRPr="000E6F90">
        <w:rPr>
          <w:rFonts w:ascii="Courier New" w:hAnsi="Courier New" w:cs="Courier New"/>
          <w:color w:val="795E26"/>
          <w:sz w:val="21"/>
          <w:szCs w:val="21"/>
        </w:rPr>
        <w:t>getModelo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(</w:t>
      </w:r>
      <w:r w:rsidRPr="000E6F90">
        <w:rPr>
          <w:rFonts w:ascii="Courier New" w:hAnsi="Courier New" w:cs="Courier New"/>
          <w:color w:val="001080"/>
          <w:sz w:val="21"/>
          <w:szCs w:val="21"/>
        </w:rPr>
        <w:t>self</w:t>
      </w:r>
      <w:r w:rsidRPr="000E6F90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5CAF107" w14:textId="77777777" w:rsidR="000E6F90" w:rsidRPr="00503A4A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E6F90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503A4A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03A4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03A4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503A4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.fabricante}</w:t>
      </w:r>
      <w:r w:rsidRPr="00503A4A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503A4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.modelo}</w:t>
      </w:r>
      <w:r w:rsidRPr="00503A4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14:paraId="158D7076" w14:textId="7495C39E" w:rsidR="000E6F90" w:rsidRPr="00503A4A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202D51" w14:textId="3079EEEB" w:rsidR="000E6F90" w:rsidRPr="00503A4A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503A4A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03A4A">
        <w:rPr>
          <w:rFonts w:ascii="Courier New" w:hAnsi="Courier New" w:cs="Courier New"/>
          <w:color w:val="795E26"/>
          <w:sz w:val="21"/>
          <w:szCs w:val="21"/>
          <w:lang w:val="en-US"/>
        </w:rPr>
        <w:t>getQtdPassageiro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03A4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3775D15" w14:textId="77777777" w:rsidR="000E6F90" w:rsidRPr="00503A4A" w:rsidRDefault="000E6F90" w:rsidP="000E6F90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503A4A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503A4A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03A4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503A4A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503A4A">
        <w:rPr>
          <w:rFonts w:ascii="Courier New" w:hAnsi="Courier New" w:cs="Courier New"/>
          <w:color w:val="000000"/>
          <w:sz w:val="21"/>
          <w:szCs w:val="21"/>
          <w:lang w:val="en-US"/>
        </w:rPr>
        <w:t>.qtd_passageiro}</w:t>
      </w:r>
      <w:r w:rsidRPr="00503A4A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</w:p>
    <w:p w14:paraId="105261CF" w14:textId="333219A7" w:rsidR="000E6F90" w:rsidRDefault="00AA5FF9" w:rsidP="00AA5FF9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AA5FF9">
        <w:rPr>
          <w:rFonts w:ascii="Courier New" w:hAnsi="Courier New" w:cs="Courier New"/>
          <w:color w:val="000000"/>
          <w:sz w:val="21"/>
          <w:szCs w:val="21"/>
        </w:rPr>
        <w:t>MyCar = Veiculo(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'carro'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,modelo = 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'Argos'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fabricante=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'Fiat'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,qtd_passageiro=</w:t>
      </w:r>
      <w:r w:rsidRPr="00AA5FF9">
        <w:rPr>
          <w:rFonts w:ascii="Courier New" w:hAnsi="Courier New" w:cs="Courier New"/>
          <w:color w:val="09885A"/>
          <w:sz w:val="21"/>
          <w:szCs w:val="21"/>
        </w:rPr>
        <w:t>5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EA843F" w14:textId="1642E5CA" w:rsidR="00AA5FF9" w:rsidRPr="00AA5FF9" w:rsidRDefault="00AA5FF9" w:rsidP="00AA5FF9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AA5FF9">
        <w:rPr>
          <w:rFonts w:ascii="Courier New" w:hAnsi="Courier New" w:cs="Courier New"/>
          <w:color w:val="000000"/>
          <w:sz w:val="21"/>
          <w:szCs w:val="21"/>
        </w:rPr>
        <w:t>MyBus = Veiculo(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'Ônibus'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modelo = 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'Bus202'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fabricante=</w:t>
      </w:r>
      <w:r w:rsidRPr="00AA5FF9">
        <w:rPr>
          <w:rFonts w:ascii="Courier New" w:hAnsi="Courier New" w:cs="Courier New"/>
          <w:color w:val="A31515"/>
          <w:sz w:val="21"/>
          <w:szCs w:val="21"/>
        </w:rPr>
        <w:t>'Mercedes'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, qtd_passageiro=</w:t>
      </w:r>
      <w:r w:rsidRPr="00AA5FF9">
        <w:rPr>
          <w:rFonts w:ascii="Courier New" w:hAnsi="Courier New" w:cs="Courier New"/>
          <w:color w:val="09885A"/>
          <w:sz w:val="21"/>
          <w:szCs w:val="21"/>
        </w:rPr>
        <w:t>40</w:t>
      </w:r>
      <w:r w:rsidRPr="00AA5FF9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09D948D" w14:textId="21C5155A" w:rsidR="00AA5FF9" w:rsidRDefault="001B0B4D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1B0B4D"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3037E01" w14:textId="77B03284" w:rsidR="00874577" w:rsidRPr="00874577" w:rsidRDefault="00874577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74577">
        <w:rPr>
          <w:rFonts w:ascii="Courier New" w:hAnsi="Courier New" w:cs="Courier New"/>
          <w:color w:val="795E26"/>
          <w:sz w:val="21"/>
          <w:szCs w:val="21"/>
        </w:rPr>
        <w:t>print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(MyCar.getModelo())</w:t>
      </w:r>
    </w:p>
    <w:p w14:paraId="5805BABD" w14:textId="4F1B1487" w:rsidR="00874577" w:rsidRPr="00874577" w:rsidRDefault="00874577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874577">
        <w:rPr>
          <w:rFonts w:ascii="Courier New" w:hAnsi="Courier New" w:cs="Courier New"/>
          <w:color w:val="795E26"/>
          <w:sz w:val="21"/>
          <w:szCs w:val="21"/>
        </w:rPr>
        <w:t>print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(</w:t>
      </w:r>
      <w:r w:rsidRPr="00874577">
        <w:rPr>
          <w:rFonts w:ascii="Courier New" w:hAnsi="Courier New" w:cs="Courier New"/>
          <w:color w:val="0000FF"/>
          <w:sz w:val="21"/>
          <w:szCs w:val="21"/>
        </w:rPr>
        <w:t>f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"Cabem 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{MyCar.getQtdPassageiro()}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 pessoas no 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{MyCar.getModelo()}</w:t>
      </w:r>
      <w:r w:rsidRPr="00874577">
        <w:rPr>
          <w:rFonts w:ascii="Courier New" w:hAnsi="Courier New" w:cs="Courier New"/>
          <w:color w:val="A31515"/>
          <w:sz w:val="21"/>
          <w:szCs w:val="21"/>
        </w:rPr>
        <w:t>"</w:t>
      </w:r>
      <w:r w:rsidRPr="00874577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36A724" w14:textId="01A7DE69" w:rsidR="001B0B4D" w:rsidRPr="001B0B4D" w:rsidRDefault="001B0B4D" w:rsidP="001B0B4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4F54D33E" w14:textId="42F1882E" w:rsidR="001B0B4D" w:rsidRDefault="00E8411D" w:rsidP="00874577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COLE AQUI </w:t>
      </w:r>
      <w:r w:rsidR="004F4FEE" w:rsidRPr="004F4FEE">
        <w:rPr>
          <w:rFonts w:ascii="Courier New" w:hAnsi="Courier New" w:cs="Courier New"/>
          <w:b/>
          <w:bCs/>
          <w:color w:val="000000"/>
          <w:sz w:val="21"/>
          <w:szCs w:val="21"/>
        </w:rPr>
        <w:t>IMAGEM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(NS)</w:t>
      </w:r>
      <w:r w:rsidR="004F4FEE" w:rsidRPr="004F4FEE">
        <w:rPr>
          <w:rFonts w:ascii="Courier New" w:hAnsi="Courier New" w:cs="Courier New"/>
          <w:b/>
          <w:bCs/>
          <w:color w:val="000000"/>
          <w:sz w:val="21"/>
          <w:szCs w:val="21"/>
        </w:rPr>
        <w:t>/PRINT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(S) </w:t>
      </w:r>
      <w:r w:rsidR="004F4FEE" w:rsidRPr="004F4FEE">
        <w:rPr>
          <w:rFonts w:ascii="Courier New" w:hAnsi="Courier New" w:cs="Courier New"/>
          <w:b/>
          <w:bCs/>
          <w:color w:val="000000"/>
          <w:sz w:val="21"/>
          <w:szCs w:val="21"/>
        </w:rPr>
        <w:t>DO TERMINAL SENDO EXCECUTADO SEM ERRO</w:t>
      </w:r>
      <w:r w:rsidR="004F4FEE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4415B66" w14:textId="4AE7EB4F" w:rsidR="007F32DD" w:rsidRDefault="007F32DD" w:rsidP="00E8411D">
      <w:pPr>
        <w:ind w:right="68"/>
        <w:jc w:val="center"/>
        <w:rPr>
          <w:sz w:val="22"/>
        </w:rPr>
      </w:pPr>
      <w:r w:rsidRPr="007F32DD">
        <w:rPr>
          <w:noProof/>
          <w:sz w:val="22"/>
        </w:rPr>
        <w:drawing>
          <wp:inline distT="0" distB="0" distL="0" distR="0" wp14:anchorId="3E3B00ED" wp14:editId="3E104E48">
            <wp:extent cx="5703519" cy="1133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r="20914"/>
                    <a:stretch/>
                  </pic:blipFill>
                  <pic:spPr bwMode="auto">
                    <a:xfrm>
                      <a:off x="0" y="0"/>
                      <a:ext cx="5756120" cy="114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DE666" w14:textId="77777777" w:rsidR="007F32DD" w:rsidRDefault="007F32DD" w:rsidP="00D05F54">
      <w:pPr>
        <w:ind w:right="68"/>
        <w:rPr>
          <w:sz w:val="22"/>
        </w:rPr>
      </w:pPr>
    </w:p>
    <w:p w14:paraId="175DFA58" w14:textId="77777777" w:rsidR="00C01029" w:rsidRDefault="00C01029" w:rsidP="00C01029">
      <w:pPr>
        <w:ind w:right="68" w:firstLine="567"/>
        <w:rPr>
          <w:sz w:val="22"/>
        </w:rPr>
      </w:pPr>
    </w:p>
    <w:p w14:paraId="5AFC70E3" w14:textId="24B84562" w:rsidR="00911E68" w:rsidRPr="00DF1DFF" w:rsidRDefault="00911E68" w:rsidP="00911E68">
      <w:pPr>
        <w:pStyle w:val="Ttulo1"/>
        <w:rPr>
          <w:b w:val="0"/>
          <w:bCs/>
        </w:rPr>
      </w:pPr>
      <w:r w:rsidRPr="00DF1DFF">
        <w:rPr>
          <w:b w:val="0"/>
          <w:bCs/>
        </w:rPr>
        <w:lastRenderedPageBreak/>
        <w:t xml:space="preserve">EXERCÍCIOS A SEREM SOLUCIONADOS </w:t>
      </w:r>
      <w:r w:rsidR="00E8411D" w:rsidRPr="00DF1DFF">
        <w:rPr>
          <w:b w:val="0"/>
          <w:bCs/>
        </w:rPr>
        <w:t>PELO ALUNO :</w:t>
      </w:r>
    </w:p>
    <w:p w14:paraId="7573A61D" w14:textId="77777777" w:rsidR="00657C70" w:rsidRPr="005F3F08" w:rsidRDefault="00657C70" w:rsidP="00657C70">
      <w:pPr>
        <w:pStyle w:val="01-Texto"/>
        <w:ind w:firstLine="0"/>
        <w:rPr>
          <w:sz w:val="20"/>
        </w:rPr>
      </w:pPr>
      <w:r w:rsidRPr="004F6361">
        <w:rPr>
          <w:sz w:val="22"/>
          <w:szCs w:val="22"/>
          <w:u w:val="single"/>
        </w:rPr>
        <w:t>Exercício 1</w:t>
      </w:r>
      <w:r>
        <w:rPr>
          <w:sz w:val="20"/>
        </w:rPr>
        <w:t xml:space="preserve"> – </w:t>
      </w:r>
      <w:r w:rsidRPr="005F3F08">
        <w:rPr>
          <w:sz w:val="20"/>
        </w:rPr>
        <w:t xml:space="preserve">Desenvolver uma </w:t>
      </w:r>
      <w:r w:rsidRPr="005F3F08">
        <w:rPr>
          <w:b/>
          <w:bCs/>
          <w:color w:val="00B050"/>
          <w:sz w:val="20"/>
        </w:rPr>
        <w:t>classe calculadora</w:t>
      </w:r>
      <w:r w:rsidRPr="005F3F08">
        <w:rPr>
          <w:color w:val="00B050"/>
          <w:sz w:val="20"/>
        </w:rPr>
        <w:t xml:space="preserve"> </w:t>
      </w:r>
      <w:r w:rsidRPr="005F3F08">
        <w:rPr>
          <w:sz w:val="20"/>
        </w:rPr>
        <w:t xml:space="preserve">que faça operções matemáticas utilizando dois números inteiros, sendo os </w:t>
      </w:r>
      <w:r w:rsidRPr="005F3F08">
        <w:rPr>
          <w:b/>
          <w:bCs/>
          <w:sz w:val="20"/>
        </w:rPr>
        <w:t xml:space="preserve">dois últimos números de seu </w:t>
      </w:r>
      <w:r w:rsidRPr="005F3F08">
        <w:rPr>
          <w:b/>
          <w:bCs/>
          <w:color w:val="0070C0"/>
          <w:sz w:val="20"/>
          <w:u w:val="single"/>
        </w:rPr>
        <w:t>RU</w:t>
      </w:r>
      <w:r w:rsidRPr="005F3F08">
        <w:rPr>
          <w:sz w:val="20"/>
        </w:rPr>
        <w:t xml:space="preserve">.  Os dois números inteiros devem ser solicitados para o usuário digitar. Se o seu </w:t>
      </w:r>
      <w:r w:rsidRPr="005F3F08">
        <w:rPr>
          <w:b/>
          <w:bCs/>
          <w:color w:val="0070C0"/>
          <w:sz w:val="20"/>
          <w:u w:val="single"/>
        </w:rPr>
        <w:t>RU</w:t>
      </w:r>
      <w:r w:rsidRPr="005F3F08">
        <w:rPr>
          <w:sz w:val="20"/>
        </w:rPr>
        <w:t xml:space="preserve"> for </w:t>
      </w:r>
      <w:r w:rsidRPr="005F3F08">
        <w:rPr>
          <w:b/>
          <w:bCs/>
          <w:sz w:val="20"/>
        </w:rPr>
        <w:t>zero</w:t>
      </w:r>
      <w:r w:rsidRPr="005F3F08">
        <w:rPr>
          <w:sz w:val="20"/>
        </w:rPr>
        <w:t xml:space="preserve">, </w:t>
      </w:r>
      <w:r w:rsidRPr="005F3F08">
        <w:rPr>
          <w:b/>
          <w:bCs/>
          <w:sz w:val="20"/>
        </w:rPr>
        <w:t>substituí-lo(s) pelo número 5</w:t>
      </w:r>
      <w:r w:rsidRPr="005F3F08">
        <w:rPr>
          <w:sz w:val="20"/>
        </w:rPr>
        <w:t xml:space="preserve">. Sendo as possíveis operações matemáticas: </w:t>
      </w:r>
      <w:r w:rsidRPr="005F3F08">
        <w:rPr>
          <w:b/>
          <w:bCs/>
          <w:sz w:val="20"/>
        </w:rPr>
        <w:t xml:space="preserve">soma(+), subtração(-), multiplicação(*), divisão(/),  expoente (^), resto(%) e raíz quadrada da soma dos dois números ( </w:t>
      </w:r>
      <w:r w:rsidRPr="005F3F08">
        <w:rPr>
          <w:b/>
          <w:bCs/>
          <w:color w:val="0070C0"/>
          <w:sz w:val="20"/>
          <w:u w:val="single"/>
        </w:rPr>
        <w:t>sqrt(Num1 + Num2)</w:t>
      </w:r>
      <w:r w:rsidRPr="005F3F08">
        <w:rPr>
          <w:b/>
          <w:bCs/>
          <w:sz w:val="20"/>
        </w:rPr>
        <w:t xml:space="preserve"> )</w:t>
      </w:r>
      <w:r w:rsidRPr="005F3F08">
        <w:rPr>
          <w:sz w:val="20"/>
        </w:rPr>
        <w:t xml:space="preserve">. Além destas funcionalidades, o algoritmo deverá ter um </w:t>
      </w:r>
      <w:r w:rsidRPr="005F3F08">
        <w:rPr>
          <w:b/>
          <w:bCs/>
          <w:sz w:val="20"/>
        </w:rPr>
        <w:t>MENU</w:t>
      </w:r>
      <w:r w:rsidRPr="005F3F08">
        <w:rPr>
          <w:sz w:val="20"/>
        </w:rPr>
        <w:t xml:space="preserve"> que possíbilite ao usuário escolher qual o tipo de operação que se deseja realizar e que possibilite ao usuário a digitar os dois números. </w:t>
      </w:r>
      <w:r w:rsidRPr="005F3F08">
        <w:rPr>
          <w:i/>
          <w:iCs/>
          <w:sz w:val="20"/>
          <w:u w:val="single"/>
        </w:rPr>
        <w:t>Apresentar todas as operações matemáticas da calculadora funcionando!</w:t>
      </w:r>
    </w:p>
    <w:p w14:paraId="3C81B199" w14:textId="56018180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23"/>
          <w:szCs w:val="23"/>
        </w:rPr>
      </w:pPr>
      <w:r w:rsidRPr="00657C70">
        <w:rPr>
          <w:b/>
          <w:bCs/>
          <w:color w:val="FF0000"/>
          <w:sz w:val="23"/>
          <w:szCs w:val="23"/>
        </w:rPr>
        <w:t>RESPOSTA DO ALUNO</w:t>
      </w:r>
      <w:r>
        <w:rPr>
          <w:b/>
          <w:bCs/>
          <w:color w:val="FF0000"/>
          <w:sz w:val="23"/>
          <w:szCs w:val="23"/>
        </w:rPr>
        <w:t>:</w:t>
      </w:r>
    </w:p>
    <w:p w14:paraId="56871552" w14:textId="38A2C51F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18"/>
          <w:szCs w:val="18"/>
        </w:rPr>
      </w:pPr>
    </w:p>
    <w:p w14:paraId="605B7D02" w14:textId="77777777" w:rsidR="00C46AC7" w:rsidRDefault="00C46AC7" w:rsidP="00C46AC7">
      <w:pPr>
        <w:shd w:val="clear" w:color="auto" w:fill="273136"/>
        <w:jc w:val="left"/>
        <w:rPr>
          <w:rFonts w:ascii="Courier New" w:hAnsi="Courier New" w:cs="Courier New"/>
          <w:color w:val="F2FFFC"/>
          <w:szCs w:val="24"/>
        </w:rPr>
      </w:pPr>
      <w:r w:rsidRPr="00C46AC7">
        <w:rPr>
          <w:rFonts w:ascii="Courier New" w:hAnsi="Courier New" w:cs="Courier New"/>
          <w:i/>
          <w:iCs/>
          <w:color w:val="6B7678"/>
          <w:szCs w:val="24"/>
        </w:rPr>
        <w:t>#CLASSE CALCULADORA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>#IMPORT PARA REALIZAR OS CALCULOS MATEMATICOS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t xml:space="preserve">import </w:t>
      </w:r>
      <w:r w:rsidRPr="00C46AC7">
        <w:rPr>
          <w:rFonts w:ascii="Courier New" w:hAnsi="Courier New" w:cs="Courier New"/>
          <w:color w:val="F2FFFC"/>
          <w:szCs w:val="24"/>
        </w:rPr>
        <w:t>math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#CLASSE CALCULADORA E SEUS METODOS COM AS OPERAÇOES MATEMATICAS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t xml:space="preserve">class </w:t>
      </w:r>
      <w:r w:rsidRPr="00C46AC7">
        <w:rPr>
          <w:rFonts w:ascii="Courier New" w:hAnsi="Courier New" w:cs="Courier New"/>
          <w:color w:val="A2E57B"/>
          <w:szCs w:val="24"/>
        </w:rPr>
        <w:t>Calculadora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#METODO DE INICIALIZAÇÃO DA CLASSE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i/>
          <w:iCs/>
          <w:color w:val="A2E57B"/>
          <w:szCs w:val="24"/>
        </w:rPr>
        <w:t>__init__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BAA0F8"/>
          <w:szCs w:val="24"/>
        </w:rPr>
        <w:t>0</w:t>
      </w:r>
      <w:r w:rsidRPr="00C46AC7">
        <w:rPr>
          <w:rFonts w:ascii="Courier New" w:hAnsi="Courier New" w:cs="Courier New"/>
          <w:color w:val="BAA0F8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BAA0F8"/>
          <w:szCs w:val="24"/>
        </w:rPr>
        <w:t>0</w:t>
      </w:r>
      <w:r w:rsidRPr="00C46AC7">
        <w:rPr>
          <w:rFonts w:ascii="Courier New" w:hAnsi="Courier New" w:cs="Courier New"/>
          <w:color w:val="BAA0F8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BAA0F8"/>
          <w:szCs w:val="24"/>
        </w:rPr>
        <w:t>0</w:t>
      </w:r>
      <w:r w:rsidRPr="00C46AC7">
        <w:rPr>
          <w:rFonts w:ascii="Courier New" w:hAnsi="Courier New" w:cs="Courier New"/>
          <w:color w:val="BAA0F8"/>
          <w:szCs w:val="24"/>
        </w:rPr>
        <w:br/>
      </w:r>
      <w:r w:rsidRPr="00C46AC7">
        <w:rPr>
          <w:rFonts w:ascii="Courier New" w:hAnsi="Courier New" w:cs="Courier New"/>
          <w:color w:val="BAA0F8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somar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+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subtrair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-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multiplicar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*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dividir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lastRenderedPageBreak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/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expoente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**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resto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%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raiz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res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F2FFFC"/>
          <w:szCs w:val="24"/>
        </w:rPr>
        <w:t>math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sqrt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n1 </w:t>
      </w:r>
      <w:r w:rsidRPr="00C46AC7">
        <w:rPr>
          <w:rFonts w:ascii="Courier New" w:hAnsi="Courier New" w:cs="Courier New"/>
          <w:color w:val="FF6D7E"/>
          <w:szCs w:val="24"/>
        </w:rPr>
        <w:t xml:space="preserve">+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n2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return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res</w:t>
      </w:r>
    </w:p>
    <w:p w14:paraId="61ACED5C" w14:textId="77777777" w:rsidR="00C46AC7" w:rsidRDefault="00C46AC7" w:rsidP="00C46AC7">
      <w:pPr>
        <w:shd w:val="clear" w:color="auto" w:fill="273136"/>
        <w:jc w:val="left"/>
        <w:rPr>
          <w:rFonts w:ascii="Courier New" w:hAnsi="Courier New" w:cs="Courier New"/>
          <w:color w:val="F2FFFC"/>
          <w:szCs w:val="24"/>
        </w:rPr>
      </w:pPr>
    </w:p>
    <w:p w14:paraId="393123CE" w14:textId="77777777" w:rsidR="00C46AC7" w:rsidRPr="00C46AC7" w:rsidRDefault="00C46AC7" w:rsidP="00C46AC7">
      <w:pPr>
        <w:shd w:val="clear" w:color="auto" w:fill="273136"/>
        <w:jc w:val="left"/>
        <w:rPr>
          <w:rFonts w:ascii="Courier New" w:hAnsi="Courier New" w:cs="Courier New"/>
          <w:color w:val="F2FFFC"/>
          <w:szCs w:val="24"/>
        </w:rPr>
      </w:pPr>
    </w:p>
    <w:p w14:paraId="305B05A9" w14:textId="77777777" w:rsidR="00C46AC7" w:rsidRPr="00C46AC7" w:rsidRDefault="00C46AC7" w:rsidP="00C46AC7">
      <w:pPr>
        <w:shd w:val="clear" w:color="auto" w:fill="273136"/>
        <w:jc w:val="left"/>
        <w:rPr>
          <w:rFonts w:ascii="Courier New" w:hAnsi="Courier New" w:cs="Courier New"/>
          <w:color w:val="F2FFFC"/>
          <w:szCs w:val="24"/>
        </w:rPr>
      </w:pPr>
      <w:r w:rsidRPr="00C46AC7">
        <w:rPr>
          <w:rFonts w:ascii="Courier New" w:hAnsi="Courier New" w:cs="Courier New"/>
          <w:i/>
          <w:iCs/>
          <w:color w:val="6B7678"/>
          <w:szCs w:val="24"/>
        </w:rPr>
        <w:t>#CLASSE PRINCIPAL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>#IMPORTAR DA CLASSE CALCULADORA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t xml:space="preserve">from </w:t>
      </w:r>
      <w:r w:rsidRPr="00C46AC7">
        <w:rPr>
          <w:rFonts w:ascii="Courier New" w:hAnsi="Courier New" w:cs="Courier New"/>
          <w:color w:val="F2FFFC"/>
          <w:szCs w:val="24"/>
        </w:rPr>
        <w:t xml:space="preserve">calculadora </w:t>
      </w:r>
      <w:r w:rsidRPr="00C46AC7">
        <w:rPr>
          <w:rFonts w:ascii="Courier New" w:hAnsi="Courier New" w:cs="Courier New"/>
          <w:color w:val="FF6D7E"/>
          <w:szCs w:val="24"/>
        </w:rPr>
        <w:t xml:space="preserve">import 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t xml:space="preserve">class </w:t>
      </w:r>
      <w:r w:rsidRPr="00C46AC7">
        <w:rPr>
          <w:rFonts w:ascii="Courier New" w:hAnsi="Courier New" w:cs="Courier New"/>
          <w:color w:val="A2E57B"/>
          <w:szCs w:val="24"/>
        </w:rPr>
        <w:t>Principal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#CONSTRUTOR DA CLASSE PRINCIPAL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#INICIALIZA A INSTANCIA DA CLASSE CALCULADORA COMO UM ATRIBUTO DA CLASSE PRINCIPAL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i/>
          <w:iCs/>
          <w:color w:val="A2E57B"/>
          <w:szCs w:val="24"/>
        </w:rPr>
        <w:t>__init__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 xml:space="preserve">calculadora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A2E57B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#METODO PARA REALIZAR OS CALCULOS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</w:t>
      </w:r>
      <w:r w:rsidRPr="00C46AC7">
        <w:rPr>
          <w:rFonts w:ascii="Courier New" w:hAnsi="Courier New" w:cs="Courier New"/>
          <w:color w:val="FF6D7E"/>
          <w:szCs w:val="24"/>
        </w:rPr>
        <w:t xml:space="preserve">def </w:t>
      </w:r>
      <w:r w:rsidRPr="00C46AC7">
        <w:rPr>
          <w:rFonts w:ascii="Courier New" w:hAnsi="Courier New" w:cs="Courier New"/>
          <w:color w:val="A2E57B"/>
          <w:szCs w:val="24"/>
        </w:rPr>
        <w:t>executar_calculos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MENU INICIAL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"SEJA BEM VINDO A CALCULADORA!!!!!"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"1 - ADIÇÃO"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"2 - SUBTRAÇÃO"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"3 - MULTIPLICAÇÃO"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"4 - DIVISÃO"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"5 - POTENCIAÇÃO"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"6 - MÓDULO (RESTO)"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"7 - RAÍZ QUADRADA (SOMA DOS DOIS NÚMEROS)"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lastRenderedPageBreak/>
        <w:t xml:space="preserve">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"0 - SAIR"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A ESCOLHA DA OPÇÃO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"ESCOLHA UMA DAS OPÇÕES PARA REALIZAR UMA OPERAÇÃO: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#CONDICIONAL COM AS OPÇOES ESCOLHIDAS E SUAS DEVIDAS OPREÇÃOES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'1'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ADIÇÃO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somar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SOMA:"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'2'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SUBTRAÇÃO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lastRenderedPageBreak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subtrair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SUBTRAÇÃO:"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'3'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MULTIPLICAÇÃO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lastRenderedPageBreak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multiplicar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MULTIPLICAÇÃO:"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'4'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DIVISÃO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dividir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DIVISÃO:"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'5'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EXPONENCIAÇÃO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lastRenderedPageBreak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expoente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POTENCIAÇÃO:"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'6'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MÓDULO(RESTO)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lastRenderedPageBreak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resto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DO MÓDULO(RESTO):"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'7'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"***OPERAÇÃO DE RAIZ QUADRADA SELECIONADA 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"***DIGITE OS DOIS ÚLTIMOS NÚMEROS DO SEU RU***"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LAÇO DE REPETIÇÃO PARA NÚMERO VÁLIDO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PENÚLTIMO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num1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</w:rPr>
        <w:t>while True: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input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"DIGITE O ÚLTIMO NÚMERO DO SEU RU: 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if 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isdigit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num2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color w:val="FF6D7E"/>
          <w:szCs w:val="24"/>
        </w:rPr>
        <w:t>break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else: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"Erro: DIGITE UM NÚMERO VÁLIDO!"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2FFFC"/>
          <w:szCs w:val="24"/>
        </w:rPr>
        <w:t xml:space="preserve">resultado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i/>
          <w:iCs/>
          <w:color w:val="C1C0C0"/>
          <w:szCs w:val="24"/>
        </w:rPr>
        <w:t>self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F2FFFC"/>
          <w:szCs w:val="24"/>
        </w:rPr>
        <w:t>calculadora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raiz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n1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num1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i/>
          <w:iCs/>
          <w:color w:val="F59762"/>
          <w:szCs w:val="24"/>
        </w:rPr>
        <w:t>n2</w:t>
      </w:r>
      <w:r w:rsidRPr="00C46AC7">
        <w:rPr>
          <w:rFonts w:ascii="Courier New" w:hAnsi="Courier New" w:cs="Courier New"/>
          <w:color w:val="FF6D7E"/>
          <w:szCs w:val="24"/>
        </w:rPr>
        <w:t>=</w:t>
      </w:r>
      <w:r w:rsidRPr="00C46AC7">
        <w:rPr>
          <w:rFonts w:ascii="Courier New" w:hAnsi="Courier New" w:cs="Courier New"/>
          <w:color w:val="F2FFFC"/>
          <w:szCs w:val="24"/>
        </w:rPr>
        <w:t>num2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"RESULTADO DA RAIZ(SOMA DOS DOIS NÚMEROS DIGITADOS):"</w:t>
      </w:r>
      <w:r w:rsidRPr="00C46AC7">
        <w:rPr>
          <w:rFonts w:ascii="Courier New" w:hAnsi="Courier New" w:cs="Courier New"/>
          <w:color w:val="798384"/>
          <w:szCs w:val="24"/>
        </w:rPr>
        <w:t xml:space="preserve">, </w:t>
      </w:r>
      <w:r w:rsidRPr="00C46AC7">
        <w:rPr>
          <w:rFonts w:ascii="Courier New" w:hAnsi="Courier New" w:cs="Courier New"/>
          <w:color w:val="F2FFFC"/>
          <w:szCs w:val="24"/>
        </w:rPr>
        <w:t>resultado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OPÇÃO 0: ENCERRA O PROGRAMA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</w:rPr>
        <w:t xml:space="preserve">elif </w:t>
      </w:r>
      <w:r w:rsidRPr="00C46AC7">
        <w:rPr>
          <w:rFonts w:ascii="Courier New" w:hAnsi="Courier New" w:cs="Courier New"/>
          <w:color w:val="F2FFFC"/>
          <w:szCs w:val="24"/>
        </w:rPr>
        <w:t xml:space="preserve">op </w:t>
      </w:r>
      <w:r w:rsidRPr="00C46AC7">
        <w:rPr>
          <w:rFonts w:ascii="Courier New" w:hAnsi="Courier New" w:cs="Courier New"/>
          <w:color w:val="FF6D7E"/>
          <w:szCs w:val="24"/>
        </w:rPr>
        <w:t xml:space="preserve">== </w:t>
      </w:r>
      <w:r w:rsidRPr="00C46AC7">
        <w:rPr>
          <w:rFonts w:ascii="Courier New" w:hAnsi="Courier New" w:cs="Courier New"/>
          <w:color w:val="FFED72"/>
          <w:szCs w:val="24"/>
        </w:rPr>
        <w:t>'0'</w:t>
      </w:r>
      <w:r w:rsidRPr="00C46AC7">
        <w:rPr>
          <w:rFonts w:ascii="Courier New" w:hAnsi="Courier New" w:cs="Courier New"/>
          <w:color w:val="FF6D7E"/>
          <w:szCs w:val="24"/>
        </w:rPr>
        <w:t>:</w:t>
      </w:r>
      <w:r w:rsidRPr="00C46AC7">
        <w:rPr>
          <w:rFonts w:ascii="Courier New" w:hAnsi="Courier New" w:cs="Courier New"/>
          <w:color w:val="FF6D7E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6AC7">
        <w:rPr>
          <w:rFonts w:ascii="Courier New" w:hAnsi="Courier New" w:cs="Courier New"/>
          <w:color w:val="798384"/>
          <w:szCs w:val="24"/>
        </w:rPr>
        <w:t>(</w:t>
      </w:r>
      <w:r w:rsidRPr="00C46AC7">
        <w:rPr>
          <w:rFonts w:ascii="Courier New" w:hAnsi="Courier New" w:cs="Courier New"/>
          <w:color w:val="FFED72"/>
          <w:szCs w:val="24"/>
        </w:rPr>
        <w:t>'Encerrando Programa...'</w:t>
      </w:r>
      <w:r w:rsidRPr="00C46AC7">
        <w:rPr>
          <w:rFonts w:ascii="Courier New" w:hAnsi="Courier New" w:cs="Courier New"/>
          <w:color w:val="798384"/>
          <w:szCs w:val="24"/>
        </w:rPr>
        <w:t>)</w:t>
      </w:r>
      <w:r w:rsidRPr="00C46AC7">
        <w:rPr>
          <w:rFonts w:ascii="Courier New" w:hAnsi="Courier New" w:cs="Courier New"/>
          <w:color w:val="798384"/>
          <w:szCs w:val="24"/>
        </w:rPr>
        <w:br/>
        <w:t xml:space="preserve">                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t>return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br/>
      </w:r>
      <w:r w:rsidRPr="00C46AC7">
        <w:rPr>
          <w:rFonts w:ascii="Courier New" w:hAnsi="Courier New" w:cs="Courier New"/>
          <w:color w:val="FF6D7E"/>
          <w:szCs w:val="24"/>
          <w:lang w:val="en-US"/>
        </w:rPr>
        <w:br/>
      </w:r>
      <w:r w:rsidRPr="00C46AC7">
        <w:rPr>
          <w:rFonts w:ascii="Courier New" w:hAnsi="Courier New" w:cs="Courier New"/>
          <w:color w:val="FF6D7E"/>
          <w:szCs w:val="24"/>
          <w:lang w:val="en-US"/>
        </w:rPr>
        <w:lastRenderedPageBreak/>
        <w:t xml:space="preserve">            </w:t>
      </w:r>
      <w:r w:rsidRPr="00C46AC7">
        <w:rPr>
          <w:rFonts w:ascii="Courier New" w:hAnsi="Courier New" w:cs="Courier New"/>
          <w:i/>
          <w:iCs/>
          <w:color w:val="6B7678"/>
          <w:szCs w:val="24"/>
          <w:lang w:val="en-US"/>
        </w:rPr>
        <w:t># OPÇÃO INVÁLIDA</w:t>
      </w:r>
      <w:r w:rsidRPr="00C46AC7">
        <w:rPr>
          <w:rFonts w:ascii="Courier New" w:hAnsi="Courier New" w:cs="Courier New"/>
          <w:i/>
          <w:iCs/>
          <w:color w:val="6B7678"/>
          <w:szCs w:val="24"/>
          <w:lang w:val="en-US"/>
        </w:rPr>
        <w:br/>
        <w:t xml:space="preserve">            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t xml:space="preserve">elif not </w:t>
      </w:r>
      <w:r w:rsidRPr="00C46AC7">
        <w:rPr>
          <w:rFonts w:ascii="Courier New" w:hAnsi="Courier New" w:cs="Courier New"/>
          <w:color w:val="F2FFFC"/>
          <w:szCs w:val="24"/>
          <w:lang w:val="en-US"/>
        </w:rPr>
        <w:t>op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.</w:t>
      </w:r>
      <w:r w:rsidRPr="00C46AC7">
        <w:rPr>
          <w:rFonts w:ascii="Courier New" w:hAnsi="Courier New" w:cs="Courier New"/>
          <w:color w:val="A2E57B"/>
          <w:szCs w:val="24"/>
          <w:lang w:val="en-US"/>
        </w:rPr>
        <w:t>isdigit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 xml:space="preserve">() 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t xml:space="preserve">or </w:t>
      </w:r>
      <w:r w:rsidRPr="00C46AC7">
        <w:rPr>
          <w:rFonts w:ascii="Courier New" w:hAnsi="Courier New" w:cs="Courier New"/>
          <w:i/>
          <w:iCs/>
          <w:color w:val="7CD5F1"/>
          <w:szCs w:val="24"/>
          <w:lang w:val="en-US"/>
        </w:rPr>
        <w:t>int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(</w:t>
      </w:r>
      <w:r w:rsidRPr="00C46AC7">
        <w:rPr>
          <w:rFonts w:ascii="Courier New" w:hAnsi="Courier New" w:cs="Courier New"/>
          <w:color w:val="F2FFFC"/>
          <w:szCs w:val="24"/>
          <w:lang w:val="en-US"/>
        </w:rPr>
        <w:t>op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 xml:space="preserve">) 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t xml:space="preserve">not in </w:t>
      </w:r>
      <w:r w:rsidRPr="00C46AC7">
        <w:rPr>
          <w:rFonts w:ascii="Courier New" w:hAnsi="Courier New" w:cs="Courier New"/>
          <w:i/>
          <w:iCs/>
          <w:color w:val="7CD5F1"/>
          <w:szCs w:val="24"/>
          <w:lang w:val="en-US"/>
        </w:rPr>
        <w:t>range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(</w:t>
      </w:r>
      <w:r w:rsidRPr="00C46AC7">
        <w:rPr>
          <w:rFonts w:ascii="Courier New" w:hAnsi="Courier New" w:cs="Courier New"/>
          <w:color w:val="BAA0F8"/>
          <w:szCs w:val="24"/>
          <w:lang w:val="en-US"/>
        </w:rPr>
        <w:t>8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)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t>:</w:t>
      </w:r>
      <w:r w:rsidRPr="00C46AC7">
        <w:rPr>
          <w:rFonts w:ascii="Courier New" w:hAnsi="Courier New" w:cs="Courier New"/>
          <w:color w:val="FF6D7E"/>
          <w:szCs w:val="24"/>
          <w:lang w:val="en-US"/>
        </w:rPr>
        <w:br/>
        <w:t xml:space="preserve">                </w:t>
      </w:r>
      <w:r w:rsidRPr="00C46AC7">
        <w:rPr>
          <w:rFonts w:ascii="Courier New" w:hAnsi="Courier New" w:cs="Courier New"/>
          <w:i/>
          <w:iCs/>
          <w:color w:val="7CD5F1"/>
          <w:szCs w:val="24"/>
          <w:lang w:val="en-US"/>
        </w:rPr>
        <w:t>print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(</w:t>
      </w:r>
      <w:r w:rsidRPr="00C46AC7">
        <w:rPr>
          <w:rFonts w:ascii="Courier New" w:hAnsi="Courier New" w:cs="Courier New"/>
          <w:color w:val="FFED72"/>
          <w:szCs w:val="24"/>
          <w:lang w:val="en-US"/>
        </w:rPr>
        <w:t>'Erro: Digite uma opção válida!!'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t>)</w:t>
      </w:r>
      <w:r w:rsidRPr="00C46AC7">
        <w:rPr>
          <w:rFonts w:ascii="Courier New" w:hAnsi="Courier New" w:cs="Courier New"/>
          <w:color w:val="798384"/>
          <w:szCs w:val="24"/>
          <w:lang w:val="en-US"/>
        </w:rPr>
        <w:br/>
      </w:r>
      <w:r w:rsidRPr="00C46AC7">
        <w:rPr>
          <w:rFonts w:ascii="Courier New" w:hAnsi="Courier New" w:cs="Courier New"/>
          <w:color w:val="798384"/>
          <w:szCs w:val="24"/>
          <w:lang w:val="en-US"/>
        </w:rPr>
        <w:br/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INSTANCIA DA CLASSE PRINCIPAL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t xml:space="preserve">p </w:t>
      </w:r>
      <w:r w:rsidRPr="00C46AC7">
        <w:rPr>
          <w:rFonts w:ascii="Courier New" w:hAnsi="Courier New" w:cs="Courier New"/>
          <w:color w:val="FF6D7E"/>
          <w:szCs w:val="24"/>
        </w:rPr>
        <w:t xml:space="preserve">= </w:t>
      </w:r>
      <w:r w:rsidRPr="00C46AC7">
        <w:rPr>
          <w:rFonts w:ascii="Courier New" w:hAnsi="Courier New" w:cs="Courier New"/>
          <w:color w:val="A2E57B"/>
          <w:szCs w:val="24"/>
        </w:rPr>
        <w:t>Principal</w:t>
      </w:r>
      <w:r w:rsidRPr="00C46AC7">
        <w:rPr>
          <w:rFonts w:ascii="Courier New" w:hAnsi="Courier New" w:cs="Courier New"/>
          <w:color w:val="798384"/>
          <w:szCs w:val="24"/>
        </w:rPr>
        <w:t>()</w:t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color w:val="798384"/>
          <w:szCs w:val="24"/>
        </w:rPr>
        <w:br/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t># EXECUÇÃO DOS CALCULOS</w:t>
      </w:r>
      <w:r w:rsidRPr="00C46AC7">
        <w:rPr>
          <w:rFonts w:ascii="Courier New" w:hAnsi="Courier New" w:cs="Courier New"/>
          <w:i/>
          <w:iCs/>
          <w:color w:val="6B7678"/>
          <w:szCs w:val="24"/>
        </w:rPr>
        <w:br/>
      </w:r>
      <w:r w:rsidRPr="00C46AC7">
        <w:rPr>
          <w:rFonts w:ascii="Courier New" w:hAnsi="Courier New" w:cs="Courier New"/>
          <w:color w:val="F2FFFC"/>
          <w:szCs w:val="24"/>
        </w:rPr>
        <w:t>p</w:t>
      </w:r>
      <w:r w:rsidRPr="00C46AC7">
        <w:rPr>
          <w:rFonts w:ascii="Courier New" w:hAnsi="Courier New" w:cs="Courier New"/>
          <w:color w:val="798384"/>
          <w:szCs w:val="24"/>
        </w:rPr>
        <w:t>.</w:t>
      </w:r>
      <w:r w:rsidRPr="00C46AC7">
        <w:rPr>
          <w:rFonts w:ascii="Courier New" w:hAnsi="Courier New" w:cs="Courier New"/>
          <w:color w:val="A2E57B"/>
          <w:szCs w:val="24"/>
        </w:rPr>
        <w:t>executar_calculos</w:t>
      </w:r>
      <w:r w:rsidRPr="00C46AC7">
        <w:rPr>
          <w:rFonts w:ascii="Courier New" w:hAnsi="Courier New" w:cs="Courier New"/>
          <w:color w:val="798384"/>
          <w:szCs w:val="24"/>
        </w:rPr>
        <w:t>()</w:t>
      </w:r>
    </w:p>
    <w:p w14:paraId="6D5160A1" w14:textId="20A6FB8F" w:rsidR="00C46AC7" w:rsidRPr="00C46AC7" w:rsidRDefault="003A1208" w:rsidP="00C46AC7">
      <w:pPr>
        <w:pStyle w:val="01-Texto"/>
        <w:ind w:firstLine="0"/>
        <w:jc w:val="center"/>
        <w:rPr>
          <w:color w:val="000000" w:themeColor="text1"/>
          <w:sz w:val="16"/>
          <w:szCs w:val="16"/>
        </w:rPr>
      </w:pPr>
      <w:r w:rsidRPr="00074BE6">
        <w:rPr>
          <w:color w:val="000000" w:themeColor="text1"/>
          <w:sz w:val="16"/>
          <w:szCs w:val="16"/>
        </w:rPr>
        <w:t>C</w:t>
      </w:r>
      <w:r>
        <w:rPr>
          <w:color w:val="000000" w:themeColor="text1"/>
          <w:sz w:val="16"/>
          <w:szCs w:val="16"/>
        </w:rPr>
        <w:t>Ó</w:t>
      </w:r>
      <w:r w:rsidRPr="00074BE6">
        <w:rPr>
          <w:color w:val="000000" w:themeColor="text1"/>
          <w:sz w:val="16"/>
          <w:szCs w:val="16"/>
        </w:rPr>
        <w:t>DIGO</w:t>
      </w:r>
      <w:r w:rsidR="00C46AC7" w:rsidRPr="00074BE6">
        <w:rPr>
          <w:color w:val="000000" w:themeColor="text1"/>
          <w:sz w:val="16"/>
          <w:szCs w:val="16"/>
        </w:rPr>
        <w:t xml:space="preserve"> EXERCÍCIO – 0</w:t>
      </w:r>
      <w:r w:rsidR="00C46AC7">
        <w:rPr>
          <w:color w:val="000000" w:themeColor="text1"/>
          <w:sz w:val="16"/>
          <w:szCs w:val="16"/>
        </w:rPr>
        <w:t>1</w:t>
      </w:r>
    </w:p>
    <w:p w14:paraId="7F33E40D" w14:textId="6A28EFEA" w:rsidR="00C46AC7" w:rsidRPr="00C46AC7" w:rsidRDefault="00C46AC7" w:rsidP="00C46AC7">
      <w:pPr>
        <w:pStyle w:val="01-Texto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5723DE1" wp14:editId="5B8D7797">
            <wp:extent cx="5760720" cy="4364990"/>
            <wp:effectExtent l="76200" t="76200" r="125730" b="130810"/>
            <wp:docPr id="994544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44098" name="Imagem 9945440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74BE6">
        <w:rPr>
          <w:sz w:val="16"/>
          <w:szCs w:val="16"/>
        </w:rPr>
        <w:t>TERMINAL EXERCÍCIO - 0</w:t>
      </w:r>
      <w:r>
        <w:rPr>
          <w:sz w:val="16"/>
          <w:szCs w:val="16"/>
        </w:rPr>
        <w:t>1</w:t>
      </w:r>
    </w:p>
    <w:p w14:paraId="3B97DE9E" w14:textId="77777777" w:rsidR="00657C70" w:rsidRPr="005F3F08" w:rsidRDefault="00657C70" w:rsidP="00657C70">
      <w:pPr>
        <w:pStyle w:val="01-Texto"/>
        <w:ind w:left="1854" w:firstLine="0"/>
        <w:rPr>
          <w:sz w:val="20"/>
        </w:rPr>
      </w:pPr>
    </w:p>
    <w:p w14:paraId="7623BAF1" w14:textId="4EFFFFED" w:rsidR="00657C70" w:rsidRPr="005F3F08" w:rsidRDefault="00657C70" w:rsidP="00657C70">
      <w:pPr>
        <w:pStyle w:val="01-Texto"/>
        <w:ind w:firstLine="0"/>
        <w:rPr>
          <w:sz w:val="20"/>
        </w:rPr>
      </w:pPr>
      <w:r w:rsidRPr="004F6361">
        <w:rPr>
          <w:sz w:val="22"/>
          <w:szCs w:val="22"/>
          <w:u w:val="single"/>
        </w:rPr>
        <w:t xml:space="preserve">Exercício </w:t>
      </w:r>
      <w:r>
        <w:rPr>
          <w:sz w:val="22"/>
          <w:szCs w:val="22"/>
          <w:u w:val="single"/>
        </w:rPr>
        <w:t>2</w:t>
      </w:r>
      <w:r>
        <w:rPr>
          <w:sz w:val="20"/>
        </w:rPr>
        <w:t xml:space="preserve"> – </w:t>
      </w:r>
      <w:r w:rsidRPr="005F3F08">
        <w:rPr>
          <w:sz w:val="20"/>
        </w:rPr>
        <w:t xml:space="preserve">Dada uma determinada equação linear </w:t>
      </w:r>
      <w:r w:rsidRPr="005F3F08">
        <w:rPr>
          <w:b/>
          <w:bCs/>
          <w:color w:val="0070C0"/>
          <w:sz w:val="20"/>
        </w:rPr>
        <w:t>y = ax + bx – c</w:t>
      </w:r>
      <w:r w:rsidRPr="005F3F08">
        <w:rPr>
          <w:sz w:val="20"/>
        </w:rPr>
        <w:t xml:space="preserve">, sendo que os valores para </w:t>
      </w:r>
      <w:r w:rsidRPr="005F3F08">
        <w:rPr>
          <w:b/>
          <w:bCs/>
          <w:sz w:val="20"/>
        </w:rPr>
        <w:t>a, b e c</w:t>
      </w:r>
      <w:r w:rsidRPr="005F3F08">
        <w:rPr>
          <w:sz w:val="20"/>
        </w:rPr>
        <w:t xml:space="preserve"> serão os </w:t>
      </w:r>
      <w:r w:rsidRPr="005F3F08">
        <w:rPr>
          <w:b/>
          <w:bCs/>
          <w:sz w:val="20"/>
          <w:u w:val="single"/>
        </w:rPr>
        <w:t xml:space="preserve">três primeiros números de seu </w:t>
      </w:r>
      <w:r w:rsidRPr="005F3F08">
        <w:rPr>
          <w:b/>
          <w:bCs/>
          <w:color w:val="FF0000"/>
          <w:sz w:val="20"/>
          <w:u w:val="single"/>
        </w:rPr>
        <w:t>RU</w:t>
      </w:r>
      <w:r w:rsidRPr="005F3F08">
        <w:rPr>
          <w:b/>
          <w:bCs/>
          <w:sz w:val="20"/>
          <w:u w:val="single"/>
        </w:rPr>
        <w:t xml:space="preserve"> (a = </w:t>
      </w:r>
      <w:r w:rsidRPr="005F3F08">
        <w:rPr>
          <w:b/>
          <w:bCs/>
          <w:color w:val="FF0000"/>
          <w:sz w:val="20"/>
          <w:u w:val="single"/>
        </w:rPr>
        <w:t>NUM1</w:t>
      </w:r>
      <w:r w:rsidRPr="005F3F08">
        <w:rPr>
          <w:b/>
          <w:bCs/>
          <w:sz w:val="20"/>
          <w:u w:val="single"/>
        </w:rPr>
        <w:t xml:space="preserve">, b = </w:t>
      </w:r>
      <w:r w:rsidRPr="005F3F08">
        <w:rPr>
          <w:b/>
          <w:bCs/>
          <w:color w:val="FF0000"/>
          <w:sz w:val="20"/>
          <w:u w:val="single"/>
        </w:rPr>
        <w:t>NUM2</w:t>
      </w:r>
      <w:r w:rsidRPr="005F3F08">
        <w:rPr>
          <w:b/>
          <w:bCs/>
          <w:sz w:val="20"/>
          <w:u w:val="single"/>
        </w:rPr>
        <w:t xml:space="preserve">, c = </w:t>
      </w:r>
      <w:r w:rsidRPr="005F3F08">
        <w:rPr>
          <w:b/>
          <w:bCs/>
          <w:color w:val="FF0000"/>
          <w:sz w:val="20"/>
          <w:u w:val="single"/>
        </w:rPr>
        <w:t>NUM3</w:t>
      </w:r>
      <w:r w:rsidRPr="005F3F08">
        <w:rPr>
          <w:b/>
          <w:bCs/>
          <w:sz w:val="20"/>
          <w:u w:val="single"/>
        </w:rPr>
        <w:t>)</w:t>
      </w:r>
      <w:r w:rsidRPr="005F3F08">
        <w:rPr>
          <w:sz w:val="20"/>
        </w:rPr>
        <w:t xml:space="preserve">. Caso, </w:t>
      </w:r>
      <w:r w:rsidRPr="005F3F08">
        <w:rPr>
          <w:b/>
          <w:bCs/>
          <w:sz w:val="20"/>
        </w:rPr>
        <w:t>algum número do RU seja igual a zero</w:t>
      </w:r>
      <w:r w:rsidRPr="005F3F08">
        <w:rPr>
          <w:sz w:val="20"/>
        </w:rPr>
        <w:t xml:space="preserve">, subistituí-lo(s) pelo </w:t>
      </w:r>
      <w:r w:rsidRPr="005F3F08">
        <w:rPr>
          <w:b/>
          <w:bCs/>
          <w:sz w:val="20"/>
          <w:u w:val="single"/>
        </w:rPr>
        <w:t>número 5</w:t>
      </w:r>
      <w:r w:rsidRPr="005F3F08">
        <w:rPr>
          <w:sz w:val="20"/>
        </w:rPr>
        <w:t xml:space="preserve">. Além disso, será preciso criar um vetor aleatório de tamanho 10, </w:t>
      </w:r>
      <w:r w:rsidRPr="005F3F08">
        <w:rPr>
          <w:rStyle w:val="ui-provider"/>
          <w:sz w:val="20"/>
        </w:rPr>
        <w:t xml:space="preserve">onde cada posição do vetor conterá os valores de </w:t>
      </w:r>
      <w:r w:rsidRPr="005F3F08">
        <w:rPr>
          <w:b/>
          <w:bCs/>
          <w:color w:val="0070C0"/>
          <w:sz w:val="20"/>
          <w:u w:val="single"/>
        </w:rPr>
        <w:t>x</w:t>
      </w:r>
      <w:r w:rsidRPr="005F3F08">
        <w:rPr>
          <w:sz w:val="20"/>
        </w:rPr>
        <w:t xml:space="preserve"> </w:t>
      </w:r>
      <w:r w:rsidRPr="005F3F08">
        <w:rPr>
          <w:b/>
          <w:bCs/>
          <w:color w:val="0070C0"/>
          <w:sz w:val="20"/>
        </w:rPr>
        <w:t>para a equação linear</w:t>
      </w:r>
      <w:r w:rsidRPr="005F3F08">
        <w:rPr>
          <w:sz w:val="20"/>
        </w:rPr>
        <w:t xml:space="preserve">.  Feito isto, fazer um gráfico para mostrar os pontos obtidos pela equação linear dentro do plano cartesiano. Por fim, nomear os eixos Y e X do gráfico, colocar cores diferentes para os pontos e colocar legenda. </w:t>
      </w:r>
      <w:r w:rsidRPr="005F3F08">
        <w:rPr>
          <w:b/>
          <w:bCs/>
          <w:i/>
          <w:iCs/>
          <w:sz w:val="20"/>
          <w:u w:val="single"/>
        </w:rPr>
        <w:t>Dica</w:t>
      </w:r>
      <w:r w:rsidRPr="005F3F08">
        <w:rPr>
          <w:i/>
          <w:iCs/>
          <w:sz w:val="20"/>
          <w:u w:val="single"/>
        </w:rPr>
        <w:t>: você vai ter no total, 10 pontos no seu plano cartesiano, ou seja, 10 pontos serão ilustrados no gráfico.</w:t>
      </w:r>
      <w:r w:rsidRPr="005F3F08">
        <w:rPr>
          <w:sz w:val="20"/>
        </w:rPr>
        <w:t xml:space="preserve"> </w:t>
      </w:r>
    </w:p>
    <w:p w14:paraId="59F201DD" w14:textId="77777777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23"/>
          <w:szCs w:val="23"/>
        </w:rPr>
      </w:pPr>
      <w:r w:rsidRPr="00657C70">
        <w:rPr>
          <w:b/>
          <w:bCs/>
          <w:color w:val="FF0000"/>
          <w:sz w:val="23"/>
          <w:szCs w:val="23"/>
        </w:rPr>
        <w:lastRenderedPageBreak/>
        <w:t>RESPOSTA DO ALUNO</w:t>
      </w:r>
      <w:r>
        <w:rPr>
          <w:b/>
          <w:bCs/>
          <w:color w:val="FF0000"/>
          <w:sz w:val="23"/>
          <w:szCs w:val="23"/>
        </w:rPr>
        <w:t>:</w:t>
      </w:r>
    </w:p>
    <w:p w14:paraId="343E6AA1" w14:textId="571C0E1B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18"/>
          <w:szCs w:val="18"/>
        </w:rPr>
      </w:pPr>
    </w:p>
    <w:p w14:paraId="173F4D2B" w14:textId="77777777" w:rsidR="00C429A1" w:rsidRPr="00C429A1" w:rsidRDefault="00C429A1" w:rsidP="00C429A1">
      <w:pPr>
        <w:shd w:val="clear" w:color="auto" w:fill="273136"/>
        <w:jc w:val="left"/>
        <w:rPr>
          <w:rFonts w:ascii="Courier New" w:hAnsi="Courier New" w:cs="Courier New"/>
          <w:color w:val="F2FFFC"/>
          <w:szCs w:val="24"/>
        </w:rPr>
      </w:pPr>
      <w:r w:rsidRPr="00C429A1">
        <w:rPr>
          <w:rFonts w:ascii="Courier New" w:hAnsi="Courier New" w:cs="Courier New"/>
          <w:i/>
          <w:iCs/>
          <w:color w:val="6B7678"/>
          <w:szCs w:val="24"/>
        </w:rPr>
        <w:t># IMPORT PARA A GERAÇÃO DE GRAFICOS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F6D7E"/>
          <w:szCs w:val="24"/>
        </w:rPr>
        <w:t xml:space="preserve">import </w:t>
      </w:r>
      <w:r w:rsidRPr="00C429A1">
        <w:rPr>
          <w:rFonts w:ascii="Courier New" w:hAnsi="Courier New" w:cs="Courier New"/>
          <w:color w:val="F2FFFC"/>
          <w:szCs w:val="24"/>
        </w:rPr>
        <w:t>matplotlib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 xml:space="preserve">pyplot </w:t>
      </w:r>
      <w:r w:rsidRPr="00C429A1">
        <w:rPr>
          <w:rFonts w:ascii="Courier New" w:hAnsi="Courier New" w:cs="Courier New"/>
          <w:color w:val="FF6D7E"/>
          <w:szCs w:val="24"/>
        </w:rPr>
        <w:t xml:space="preserve">as </w:t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IMPORT DO RANDOM PARA GERAR NUMEROS ALEATORIOS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F6D7E"/>
          <w:szCs w:val="24"/>
        </w:rPr>
        <w:t xml:space="preserve">import </w:t>
      </w:r>
      <w:r w:rsidRPr="00C429A1">
        <w:rPr>
          <w:rFonts w:ascii="Courier New" w:hAnsi="Courier New" w:cs="Courier New"/>
          <w:color w:val="F2FFFC"/>
          <w:szCs w:val="24"/>
        </w:rPr>
        <w:t>random</w:t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MEU RU - COMO PEDE NO ENUNCIADO, UTILIZEI OS 3 PRIMEIROS DIGITOS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RU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BAA0F8"/>
          <w:szCs w:val="24"/>
        </w:rPr>
        <w:t>3773638</w:t>
      </w:r>
      <w:r w:rsidRPr="00C429A1">
        <w:rPr>
          <w:rFonts w:ascii="Courier New" w:hAnsi="Courier New" w:cs="Courier New"/>
          <w:color w:val="BAA0F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a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BAA0F8"/>
          <w:szCs w:val="24"/>
        </w:rPr>
        <w:t>3</w:t>
      </w:r>
      <w:r w:rsidRPr="00C429A1">
        <w:rPr>
          <w:rFonts w:ascii="Courier New" w:hAnsi="Courier New" w:cs="Courier New"/>
          <w:color w:val="BAA0F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b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BAA0F8"/>
          <w:szCs w:val="24"/>
        </w:rPr>
        <w:t>7</w:t>
      </w:r>
      <w:r w:rsidRPr="00C429A1">
        <w:rPr>
          <w:rFonts w:ascii="Courier New" w:hAnsi="Courier New" w:cs="Courier New"/>
          <w:color w:val="BAA0F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c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BAA0F8"/>
          <w:szCs w:val="24"/>
        </w:rPr>
        <w:t>7</w:t>
      </w:r>
      <w:r w:rsidRPr="00C429A1">
        <w:rPr>
          <w:rFonts w:ascii="Courier New" w:hAnsi="Courier New" w:cs="Courier New"/>
          <w:color w:val="BAA0F8"/>
          <w:szCs w:val="24"/>
        </w:rPr>
        <w:br/>
      </w:r>
      <w:r w:rsidRPr="00C429A1">
        <w:rPr>
          <w:rFonts w:ascii="Courier New" w:hAnsi="Courier New" w:cs="Courier New"/>
          <w:color w:val="BAA0F8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GERA VETOR COM 10 POSIÇÕES COM NÚMEROS ALEÁTORIOS DO NÚMERO 1 AO 25 COMO EXEMPLO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vetorX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random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sample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range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BAA0F8"/>
          <w:szCs w:val="24"/>
        </w:rPr>
        <w:t>1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BAA0F8"/>
          <w:szCs w:val="24"/>
        </w:rPr>
        <w:t>25</w:t>
      </w:r>
      <w:r w:rsidRPr="00C429A1">
        <w:rPr>
          <w:rFonts w:ascii="Courier New" w:hAnsi="Courier New" w:cs="Courier New"/>
          <w:color w:val="798384"/>
          <w:szCs w:val="24"/>
        </w:rPr>
        <w:t xml:space="preserve">), </w:t>
      </w:r>
      <w:r w:rsidRPr="00C429A1">
        <w:rPr>
          <w:rFonts w:ascii="Courier New" w:hAnsi="Courier New" w:cs="Courier New"/>
          <w:color w:val="BAA0F8"/>
          <w:szCs w:val="24"/>
        </w:rPr>
        <w:t>10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CALCULA OS VALORES DE Y COM A EQUAÇÃO PARA VALOR DE X NO VETOR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y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 xml:space="preserve">a </w:t>
      </w:r>
      <w:r w:rsidRPr="00C429A1">
        <w:rPr>
          <w:rFonts w:ascii="Courier New" w:hAnsi="Courier New" w:cs="Courier New"/>
          <w:color w:val="FF6D7E"/>
          <w:szCs w:val="24"/>
        </w:rPr>
        <w:t xml:space="preserve">* </w:t>
      </w:r>
      <w:r w:rsidRPr="00C429A1">
        <w:rPr>
          <w:rFonts w:ascii="Courier New" w:hAnsi="Courier New" w:cs="Courier New"/>
          <w:color w:val="F2FFFC"/>
          <w:szCs w:val="24"/>
        </w:rPr>
        <w:t xml:space="preserve">vetorXi </w:t>
      </w:r>
      <w:r w:rsidRPr="00C429A1">
        <w:rPr>
          <w:rFonts w:ascii="Courier New" w:hAnsi="Courier New" w:cs="Courier New"/>
          <w:color w:val="FF6D7E"/>
          <w:szCs w:val="24"/>
        </w:rPr>
        <w:t xml:space="preserve">+ </w:t>
      </w:r>
      <w:r w:rsidRPr="00C429A1">
        <w:rPr>
          <w:rFonts w:ascii="Courier New" w:hAnsi="Courier New" w:cs="Courier New"/>
          <w:color w:val="F2FFFC"/>
          <w:szCs w:val="24"/>
        </w:rPr>
        <w:t xml:space="preserve">b </w:t>
      </w:r>
      <w:r w:rsidRPr="00C429A1">
        <w:rPr>
          <w:rFonts w:ascii="Courier New" w:hAnsi="Courier New" w:cs="Courier New"/>
          <w:color w:val="FF6D7E"/>
          <w:szCs w:val="24"/>
        </w:rPr>
        <w:t xml:space="preserve">* </w:t>
      </w:r>
      <w:r w:rsidRPr="00C429A1">
        <w:rPr>
          <w:rFonts w:ascii="Courier New" w:hAnsi="Courier New" w:cs="Courier New"/>
          <w:color w:val="F2FFFC"/>
          <w:szCs w:val="24"/>
        </w:rPr>
        <w:t xml:space="preserve">vetorXi </w:t>
      </w:r>
      <w:r w:rsidRPr="00C429A1">
        <w:rPr>
          <w:rFonts w:ascii="Courier New" w:hAnsi="Courier New" w:cs="Courier New"/>
          <w:color w:val="FF6D7E"/>
          <w:szCs w:val="24"/>
        </w:rPr>
        <w:t xml:space="preserve">- </w:t>
      </w:r>
      <w:r w:rsidRPr="00C429A1">
        <w:rPr>
          <w:rFonts w:ascii="Courier New" w:hAnsi="Courier New" w:cs="Courier New"/>
          <w:color w:val="F2FFFC"/>
          <w:szCs w:val="24"/>
        </w:rPr>
        <w:t xml:space="preserve">c </w:t>
      </w:r>
      <w:r w:rsidRPr="00C429A1">
        <w:rPr>
          <w:rFonts w:ascii="Courier New" w:hAnsi="Courier New" w:cs="Courier New"/>
          <w:color w:val="FF6D7E"/>
          <w:szCs w:val="24"/>
        </w:rPr>
        <w:t xml:space="preserve">for </w:t>
      </w:r>
      <w:r w:rsidRPr="00C429A1">
        <w:rPr>
          <w:rFonts w:ascii="Courier New" w:hAnsi="Courier New" w:cs="Courier New"/>
          <w:color w:val="F2FFFC"/>
          <w:szCs w:val="24"/>
        </w:rPr>
        <w:t xml:space="preserve">vetorXi </w:t>
      </w:r>
      <w:r w:rsidRPr="00C429A1">
        <w:rPr>
          <w:rFonts w:ascii="Courier New" w:hAnsi="Courier New" w:cs="Courier New"/>
          <w:color w:val="FF6D7E"/>
          <w:szCs w:val="24"/>
        </w:rPr>
        <w:t xml:space="preserve">in </w:t>
      </w:r>
      <w:r w:rsidRPr="00C429A1">
        <w:rPr>
          <w:rFonts w:ascii="Courier New" w:hAnsi="Courier New" w:cs="Courier New"/>
          <w:color w:val="F2FFFC"/>
          <w:szCs w:val="24"/>
        </w:rPr>
        <w:t>vetorX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ORDENA OS PONTOS EM ORDEM CRESCENTE COM BASE NO VETOR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pontos_ordenados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sorted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zip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vetorX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2FFFC"/>
          <w:szCs w:val="24"/>
        </w:rPr>
        <w:t>y</w:t>
      </w:r>
      <w:r w:rsidRPr="00C429A1">
        <w:rPr>
          <w:rFonts w:ascii="Courier New" w:hAnsi="Courier New" w:cs="Courier New"/>
          <w:color w:val="798384"/>
          <w:szCs w:val="24"/>
        </w:rPr>
        <w:t>))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vetorX_ordenado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2FFFC"/>
          <w:szCs w:val="24"/>
        </w:rPr>
        <w:t xml:space="preserve">y_ordenado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zip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6D7E"/>
          <w:szCs w:val="24"/>
        </w:rPr>
        <w:t>*</w:t>
      </w:r>
      <w:r w:rsidRPr="00C429A1">
        <w:rPr>
          <w:rFonts w:ascii="Courier New" w:hAnsi="Courier New" w:cs="Courier New"/>
          <w:color w:val="F2FFFC"/>
          <w:szCs w:val="24"/>
        </w:rPr>
        <w:t>pontos_ordenados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PLOTAR OS PONTOS COM CORES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F6D7E"/>
          <w:szCs w:val="24"/>
        </w:rPr>
        <w:t xml:space="preserve">for </w:t>
      </w:r>
      <w:r w:rsidRPr="00C429A1">
        <w:rPr>
          <w:rFonts w:ascii="Courier New" w:hAnsi="Courier New" w:cs="Courier New"/>
          <w:color w:val="F2FFFC"/>
          <w:szCs w:val="24"/>
        </w:rPr>
        <w:t xml:space="preserve">i </w:t>
      </w:r>
      <w:r w:rsidRPr="00C429A1">
        <w:rPr>
          <w:rFonts w:ascii="Courier New" w:hAnsi="Courier New" w:cs="Courier New"/>
          <w:color w:val="FF6D7E"/>
          <w:szCs w:val="24"/>
        </w:rPr>
        <w:t xml:space="preserve">in 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range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len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vetorX_ordenado</w:t>
      </w:r>
      <w:r w:rsidRPr="00C429A1">
        <w:rPr>
          <w:rFonts w:ascii="Courier New" w:hAnsi="Courier New" w:cs="Courier New"/>
          <w:color w:val="798384"/>
          <w:szCs w:val="24"/>
        </w:rPr>
        <w:t>))</w:t>
      </w:r>
      <w:r w:rsidRPr="00C429A1">
        <w:rPr>
          <w:rFonts w:ascii="Courier New" w:hAnsi="Courier New" w:cs="Courier New"/>
          <w:color w:val="FF6D7E"/>
          <w:szCs w:val="24"/>
        </w:rPr>
        <w:t>:</w:t>
      </w:r>
      <w:r w:rsidRPr="00C429A1">
        <w:rPr>
          <w:rFonts w:ascii="Courier New" w:hAnsi="Courier New" w:cs="Courier New"/>
          <w:color w:val="FF6D7E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plot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vetorX_ordenado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>i</w:t>
      </w:r>
      <w:r w:rsidRPr="00C429A1">
        <w:rPr>
          <w:rFonts w:ascii="Courier New" w:hAnsi="Courier New" w:cs="Courier New"/>
          <w:color w:val="798384"/>
          <w:szCs w:val="24"/>
        </w:rPr>
        <w:t xml:space="preserve">], </w:t>
      </w:r>
      <w:r w:rsidRPr="00C429A1">
        <w:rPr>
          <w:rFonts w:ascii="Courier New" w:hAnsi="Courier New" w:cs="Courier New"/>
          <w:color w:val="F2FFFC"/>
          <w:szCs w:val="24"/>
        </w:rPr>
        <w:t>y_ordenado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>i</w:t>
      </w:r>
      <w:r w:rsidRPr="00C429A1">
        <w:rPr>
          <w:rFonts w:ascii="Courier New" w:hAnsi="Courier New" w:cs="Courier New"/>
          <w:color w:val="798384"/>
          <w:szCs w:val="24"/>
        </w:rPr>
        <w:t xml:space="preserve">],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marker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"o"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markersize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BAA0F8"/>
          <w:szCs w:val="24"/>
        </w:rPr>
        <w:t>12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NOMEAR EIXO X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xlabel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'EIXO X'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NOMEAR EIXO Y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ylabel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'EIXO Y'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LEGENDA DO GRÁFICO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legend_labels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FED72"/>
          <w:szCs w:val="24"/>
        </w:rPr>
        <w:t>f'POSIÇÃO X=</w:t>
      </w:r>
      <w:r w:rsidRPr="00C429A1">
        <w:rPr>
          <w:rFonts w:ascii="Courier New" w:hAnsi="Courier New" w:cs="Courier New"/>
          <w:color w:val="7CD5F1"/>
          <w:szCs w:val="24"/>
        </w:rPr>
        <w:t>{</w:t>
      </w:r>
      <w:r w:rsidRPr="00C429A1">
        <w:rPr>
          <w:rFonts w:ascii="Courier New" w:hAnsi="Courier New" w:cs="Courier New"/>
          <w:color w:val="F2FFFC"/>
          <w:szCs w:val="24"/>
        </w:rPr>
        <w:t>vetorX_ordenado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>i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7CD5F1"/>
          <w:szCs w:val="24"/>
        </w:rPr>
        <w:t>}</w:t>
      </w:r>
      <w:r w:rsidRPr="00C429A1">
        <w:rPr>
          <w:rFonts w:ascii="Courier New" w:hAnsi="Courier New" w:cs="Courier New"/>
          <w:color w:val="FFED72"/>
          <w:szCs w:val="24"/>
        </w:rPr>
        <w:t xml:space="preserve"> POSIÇÃO Y=</w:t>
      </w:r>
      <w:r w:rsidRPr="00C429A1">
        <w:rPr>
          <w:rFonts w:ascii="Courier New" w:hAnsi="Courier New" w:cs="Courier New"/>
          <w:color w:val="7CD5F1"/>
          <w:szCs w:val="24"/>
        </w:rPr>
        <w:t>{</w:t>
      </w:r>
      <w:r w:rsidRPr="00C429A1">
        <w:rPr>
          <w:rFonts w:ascii="Courier New" w:hAnsi="Courier New" w:cs="Courier New"/>
          <w:color w:val="F2FFFC"/>
          <w:szCs w:val="24"/>
        </w:rPr>
        <w:t>y_ordenado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>i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7CD5F1"/>
          <w:szCs w:val="24"/>
        </w:rPr>
        <w:t>}</w:t>
      </w:r>
      <w:r w:rsidRPr="00C429A1">
        <w:rPr>
          <w:rFonts w:ascii="Courier New" w:hAnsi="Courier New" w:cs="Courier New"/>
          <w:color w:val="FFED72"/>
          <w:szCs w:val="24"/>
        </w:rPr>
        <w:t xml:space="preserve">' </w:t>
      </w:r>
      <w:r w:rsidRPr="00C429A1">
        <w:rPr>
          <w:rFonts w:ascii="Courier New" w:hAnsi="Courier New" w:cs="Courier New"/>
          <w:color w:val="FF6D7E"/>
          <w:szCs w:val="24"/>
        </w:rPr>
        <w:t xml:space="preserve">for </w:t>
      </w:r>
      <w:r w:rsidRPr="00C429A1">
        <w:rPr>
          <w:rFonts w:ascii="Courier New" w:hAnsi="Courier New" w:cs="Courier New"/>
          <w:color w:val="F2FFFC"/>
          <w:szCs w:val="24"/>
        </w:rPr>
        <w:t xml:space="preserve">i </w:t>
      </w:r>
      <w:r w:rsidRPr="00C429A1">
        <w:rPr>
          <w:rFonts w:ascii="Courier New" w:hAnsi="Courier New" w:cs="Courier New"/>
          <w:color w:val="FF6D7E"/>
          <w:szCs w:val="24"/>
        </w:rPr>
        <w:t xml:space="preserve">in 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range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len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vetorX_ordenado</w:t>
      </w:r>
      <w:r w:rsidRPr="00C429A1">
        <w:rPr>
          <w:rFonts w:ascii="Courier New" w:hAnsi="Courier New" w:cs="Courier New"/>
          <w:color w:val="798384"/>
          <w:szCs w:val="24"/>
        </w:rPr>
        <w:t>))]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legend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legend_labels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GRADE NO GRÁFICO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grid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TÍTULO DO GRÁFICO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lastRenderedPageBreak/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title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'Exercício 02 - EQUAÇÃO LINEAR'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MOSTRAR GRÁFICO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show</w:t>
      </w:r>
      <w:r w:rsidRPr="00C429A1">
        <w:rPr>
          <w:rFonts w:ascii="Courier New" w:hAnsi="Courier New" w:cs="Courier New"/>
          <w:color w:val="798384"/>
          <w:szCs w:val="24"/>
        </w:rPr>
        <w:t>()</w:t>
      </w:r>
    </w:p>
    <w:p w14:paraId="236EB99F" w14:textId="0E70E3A8" w:rsidR="00657C70" w:rsidRPr="00074BE6" w:rsidRDefault="003A1208" w:rsidP="00074BE6">
      <w:pPr>
        <w:pStyle w:val="01-Texto"/>
        <w:ind w:firstLine="0"/>
        <w:jc w:val="center"/>
        <w:rPr>
          <w:color w:val="000000" w:themeColor="text1"/>
          <w:sz w:val="16"/>
          <w:szCs w:val="16"/>
        </w:rPr>
      </w:pPr>
      <w:r w:rsidRPr="00074BE6">
        <w:rPr>
          <w:color w:val="000000" w:themeColor="text1"/>
          <w:sz w:val="16"/>
          <w:szCs w:val="16"/>
        </w:rPr>
        <w:t>C</w:t>
      </w:r>
      <w:r>
        <w:rPr>
          <w:color w:val="000000" w:themeColor="text1"/>
          <w:sz w:val="16"/>
          <w:szCs w:val="16"/>
        </w:rPr>
        <w:t>Ó</w:t>
      </w:r>
      <w:r w:rsidRPr="00074BE6">
        <w:rPr>
          <w:color w:val="000000" w:themeColor="text1"/>
          <w:sz w:val="16"/>
          <w:szCs w:val="16"/>
        </w:rPr>
        <w:t>DIGO</w:t>
      </w:r>
      <w:r w:rsidR="00074BE6" w:rsidRPr="00074BE6">
        <w:rPr>
          <w:color w:val="000000" w:themeColor="text1"/>
          <w:sz w:val="16"/>
          <w:szCs w:val="16"/>
        </w:rPr>
        <w:t xml:space="preserve"> EXERCÍCIO – 02</w:t>
      </w:r>
    </w:p>
    <w:p w14:paraId="69D3CF6B" w14:textId="77777777" w:rsidR="00657C70" w:rsidRDefault="00657C70" w:rsidP="00657C70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14:paraId="7DC920B9" w14:textId="03A1A66A" w:rsidR="00657C70" w:rsidRDefault="00C429A1" w:rsidP="00657C70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color w:val="FF0000"/>
          <w:sz w:val="21"/>
          <w:szCs w:val="21"/>
        </w:rPr>
        <w:drawing>
          <wp:inline distT="0" distB="0" distL="0" distR="0" wp14:anchorId="6B79E4CE" wp14:editId="3E417E62">
            <wp:extent cx="5760720" cy="3954780"/>
            <wp:effectExtent l="0" t="0" r="0" b="7620"/>
            <wp:docPr id="1166877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77467" name="Imagem 1166877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4C7" w14:textId="77E5A406" w:rsidR="00657C70" w:rsidRPr="00C46AC7" w:rsidRDefault="003A1208" w:rsidP="00C46AC7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1F497D" w:themeColor="text2"/>
          <w:sz w:val="21"/>
          <w:szCs w:val="21"/>
          <w:u w:val="single"/>
        </w:rPr>
      </w:pPr>
      <w:r>
        <w:rPr>
          <w:sz w:val="16"/>
          <w:szCs w:val="16"/>
        </w:rPr>
        <w:t>GRÁFICO</w:t>
      </w:r>
      <w:r w:rsidR="00074BE6" w:rsidRPr="00074BE6">
        <w:rPr>
          <w:sz w:val="16"/>
          <w:szCs w:val="16"/>
        </w:rPr>
        <w:t xml:space="preserve"> EXERCÍCIO - 02</w:t>
      </w:r>
    </w:p>
    <w:p w14:paraId="35E7C5D5" w14:textId="77777777" w:rsidR="00657C70" w:rsidRDefault="00657C70" w:rsidP="00657C70">
      <w:pPr>
        <w:pStyle w:val="01-Texto"/>
        <w:ind w:left="1854" w:firstLine="0"/>
        <w:rPr>
          <w:sz w:val="20"/>
        </w:rPr>
      </w:pPr>
    </w:p>
    <w:p w14:paraId="53C7936E" w14:textId="77777777" w:rsidR="00657C70" w:rsidRDefault="00657C70" w:rsidP="00657C70">
      <w:pPr>
        <w:pStyle w:val="01-Texto"/>
        <w:ind w:left="1854" w:firstLine="0"/>
        <w:rPr>
          <w:i/>
          <w:iCs/>
          <w:sz w:val="20"/>
        </w:rPr>
      </w:pPr>
    </w:p>
    <w:p w14:paraId="2A6FC1BF" w14:textId="77777777" w:rsidR="00657C70" w:rsidRPr="005F3F08" w:rsidRDefault="00657C70" w:rsidP="00657C70">
      <w:pPr>
        <w:pStyle w:val="01-Texto"/>
        <w:ind w:firstLine="0"/>
        <w:rPr>
          <w:sz w:val="20"/>
        </w:rPr>
      </w:pPr>
      <w:r w:rsidRPr="004F6361">
        <w:rPr>
          <w:sz w:val="22"/>
          <w:szCs w:val="22"/>
          <w:u w:val="single"/>
        </w:rPr>
        <w:t xml:space="preserve">Exercício </w:t>
      </w:r>
      <w:r>
        <w:rPr>
          <w:sz w:val="22"/>
          <w:szCs w:val="22"/>
          <w:u w:val="single"/>
        </w:rPr>
        <w:t>3</w:t>
      </w:r>
      <w:r>
        <w:rPr>
          <w:sz w:val="20"/>
        </w:rPr>
        <w:t xml:space="preserve"> –  </w:t>
      </w:r>
      <w:r w:rsidRPr="004F6361">
        <w:rPr>
          <w:sz w:val="20"/>
        </w:rPr>
        <w:t>Realizar o upload do arquivo</w:t>
      </w:r>
      <w:r w:rsidRPr="005F3F08">
        <w:rPr>
          <w:b/>
          <w:bCs/>
          <w:sz w:val="20"/>
        </w:rPr>
        <w:t xml:space="preserve"> STORES.csv.</w:t>
      </w:r>
      <w:r w:rsidRPr="005F3F08">
        <w:rPr>
          <w:sz w:val="20"/>
        </w:rPr>
        <w:t xml:space="preserve">  Renomear </w:t>
      </w:r>
      <w:r w:rsidRPr="005F3F08">
        <w:rPr>
          <w:sz w:val="20"/>
          <w:u w:val="single"/>
        </w:rPr>
        <w:t>todas as colunas</w:t>
      </w:r>
      <w:r w:rsidRPr="005F3F08">
        <w:rPr>
          <w:sz w:val="20"/>
        </w:rPr>
        <w:t xml:space="preserve"> do arquivo STORES.csv, onde os respectivos nomes sejam compactados (</w:t>
      </w:r>
      <w:r w:rsidRPr="005F3F08">
        <w:rPr>
          <w:b/>
          <w:bCs/>
          <w:color w:val="0070C0"/>
          <w:sz w:val="20"/>
          <w:u w:val="single"/>
        </w:rPr>
        <w:t>Exemplo:</w:t>
      </w:r>
      <w:r w:rsidRPr="005F3F08">
        <w:rPr>
          <w:color w:val="0070C0"/>
          <w:sz w:val="20"/>
          <w:u w:val="single"/>
        </w:rPr>
        <w:t xml:space="preserve"> Daily_Customer_Count foi renomeado para Visitantes</w:t>
      </w:r>
      <w:r w:rsidRPr="005F3F08">
        <w:rPr>
          <w:sz w:val="20"/>
        </w:rPr>
        <w:t xml:space="preserve">). Após isto, para se analisar o desempenho das lojas de supermercado/mercado do arquivo STORES.csv encontre os valores </w:t>
      </w:r>
      <w:r w:rsidRPr="005F3F08">
        <w:rPr>
          <w:b/>
          <w:bCs/>
          <w:sz w:val="20"/>
        </w:rPr>
        <w:t>mínimo, máximo, médio e desvio padrão</w:t>
      </w:r>
      <w:r w:rsidRPr="005F3F08">
        <w:rPr>
          <w:sz w:val="20"/>
        </w:rPr>
        <w:t xml:space="preserve"> das seguinte colunas: </w:t>
      </w:r>
      <w:r w:rsidRPr="005F3F08">
        <w:rPr>
          <w:b/>
          <w:bCs/>
          <w:sz w:val="20"/>
        </w:rPr>
        <w:t>"Items_Available"; "Daily_Customer_Count"; e "Store_Sales".</w:t>
      </w:r>
      <w:r w:rsidRPr="005F3F08">
        <w:rPr>
          <w:sz w:val="20"/>
        </w:rPr>
        <w:t xml:space="preserve">  Posto isto, </w:t>
      </w:r>
      <w:r w:rsidRPr="005F3F08">
        <w:rPr>
          <w:sz w:val="20"/>
          <w:u w:val="single"/>
        </w:rPr>
        <w:t>realizar três gráficos</w:t>
      </w:r>
      <w:r w:rsidRPr="005F3F08">
        <w:rPr>
          <w:sz w:val="20"/>
        </w:rPr>
        <w:t xml:space="preserve"> com as seguintes informações: </w:t>
      </w:r>
      <w:r w:rsidRPr="005F3F08">
        <w:rPr>
          <w:sz w:val="20"/>
          <w:u w:val="single"/>
        </w:rPr>
        <w:t xml:space="preserve">Items_Available, Daily_Customer_Count e Store_Sales. </w:t>
      </w:r>
      <w:r w:rsidRPr="00FC4C06">
        <w:rPr>
          <w:sz w:val="20"/>
        </w:rPr>
        <w:t xml:space="preserve">Não se esqueça de colocar: </w:t>
      </w:r>
      <w:r w:rsidRPr="007C21E0">
        <w:rPr>
          <w:sz w:val="20"/>
        </w:rPr>
        <w:t>nomes para os eixos</w:t>
      </w:r>
      <w:r w:rsidRPr="005F3F08">
        <w:rPr>
          <w:sz w:val="20"/>
        </w:rPr>
        <w:t xml:space="preserve"> Y e X do gráfico, colocar cores diferentes para os pontos e colocar legenda.</w:t>
      </w:r>
    </w:p>
    <w:p w14:paraId="1C688D9D" w14:textId="77777777" w:rsidR="00657C70" w:rsidRPr="005F3F08" w:rsidRDefault="00657C70" w:rsidP="00657C70">
      <w:pPr>
        <w:pStyle w:val="01-Texto"/>
        <w:ind w:firstLine="0"/>
        <w:rPr>
          <w:sz w:val="20"/>
        </w:rPr>
      </w:pPr>
    </w:p>
    <w:p w14:paraId="720D6F9D" w14:textId="77777777" w:rsidR="00657C70" w:rsidRPr="005F3F08" w:rsidRDefault="00657C70" w:rsidP="00657C70">
      <w:pPr>
        <w:pStyle w:val="01-Texto"/>
        <w:ind w:firstLine="0"/>
        <w:rPr>
          <w:sz w:val="20"/>
        </w:rPr>
      </w:pPr>
      <w:r w:rsidRPr="005F3F08">
        <w:rPr>
          <w:sz w:val="20"/>
        </w:rPr>
        <w:t xml:space="preserve">Algumas informações extras sobre a tabela do arquivo </w:t>
      </w:r>
      <w:r w:rsidRPr="005F3F08">
        <w:rPr>
          <w:b/>
          <w:bCs/>
          <w:sz w:val="20"/>
        </w:rPr>
        <w:t>STORES.csv</w:t>
      </w:r>
      <w:r w:rsidRPr="005F3F08">
        <w:rPr>
          <w:sz w:val="20"/>
        </w:rPr>
        <w:t>:</w:t>
      </w:r>
    </w:p>
    <w:p w14:paraId="087FC0FE" w14:textId="77777777" w:rsidR="00657C70" w:rsidRPr="005F3F08" w:rsidRDefault="00657C70" w:rsidP="00657C70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5F3F08">
        <w:rPr>
          <w:i/>
          <w:iCs/>
          <w:sz w:val="20"/>
        </w:rPr>
        <w:t>ID da loja: (Índice) ID da loja específica.</w:t>
      </w:r>
    </w:p>
    <w:p w14:paraId="281B7391" w14:textId="77777777" w:rsidR="00657C70" w:rsidRPr="005F3F08" w:rsidRDefault="00657C70" w:rsidP="00657C70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5F3F08">
        <w:rPr>
          <w:i/>
          <w:iCs/>
          <w:sz w:val="20"/>
        </w:rPr>
        <w:t>Store da loja: Área Física da loja em pátio.</w:t>
      </w:r>
    </w:p>
    <w:p w14:paraId="402D4A5B" w14:textId="77777777" w:rsidR="00657C70" w:rsidRPr="005F3F08" w:rsidRDefault="00657C70" w:rsidP="00657C70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5F3F08">
        <w:rPr>
          <w:i/>
          <w:iCs/>
          <w:sz w:val="20"/>
        </w:rPr>
        <w:t>Itens Avaliados: Número de itens diferentes disponíveis na loja correspondente.</w:t>
      </w:r>
    </w:p>
    <w:p w14:paraId="248A663E" w14:textId="77777777" w:rsidR="00657C70" w:rsidRPr="005F3F08" w:rsidRDefault="00657C70" w:rsidP="00657C70">
      <w:pPr>
        <w:pStyle w:val="01-Texto"/>
        <w:numPr>
          <w:ilvl w:val="0"/>
          <w:numId w:val="31"/>
        </w:numPr>
        <w:rPr>
          <w:i/>
          <w:iCs/>
          <w:sz w:val="20"/>
        </w:rPr>
      </w:pPr>
      <w:r w:rsidRPr="005F3F08">
        <w:rPr>
          <w:i/>
          <w:iCs/>
          <w:sz w:val="20"/>
        </w:rPr>
        <w:lastRenderedPageBreak/>
        <w:t>Contagem diária de clientes: Número de clientes que visitaram as lojas em média ao longo do mês.</w:t>
      </w:r>
    </w:p>
    <w:p w14:paraId="6C81228D" w14:textId="77777777" w:rsidR="00657C70" w:rsidRPr="00B715EF" w:rsidRDefault="00657C70" w:rsidP="00657C70">
      <w:pPr>
        <w:pStyle w:val="01-Texto"/>
        <w:numPr>
          <w:ilvl w:val="0"/>
          <w:numId w:val="31"/>
        </w:numPr>
        <w:tabs>
          <w:tab w:val="left" w:pos="993"/>
        </w:tabs>
        <w:ind w:firstLine="0"/>
        <w:rPr>
          <w:sz w:val="20"/>
        </w:rPr>
      </w:pPr>
      <w:r w:rsidRPr="005F3F08">
        <w:rPr>
          <w:i/>
          <w:iCs/>
          <w:sz w:val="20"/>
        </w:rPr>
        <w:t>Histórico de vendas: Vendas em (US$) que as lojas realizaram.</w:t>
      </w:r>
    </w:p>
    <w:p w14:paraId="4C242117" w14:textId="77777777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23"/>
          <w:szCs w:val="23"/>
        </w:rPr>
      </w:pPr>
      <w:r w:rsidRPr="00657C70">
        <w:rPr>
          <w:b/>
          <w:bCs/>
          <w:color w:val="FF0000"/>
          <w:sz w:val="23"/>
          <w:szCs w:val="23"/>
        </w:rPr>
        <w:t>RESPOSTA DO ALUNO</w:t>
      </w:r>
      <w:r>
        <w:rPr>
          <w:b/>
          <w:bCs/>
          <w:color w:val="FF0000"/>
          <w:sz w:val="23"/>
          <w:szCs w:val="23"/>
        </w:rPr>
        <w:t>:</w:t>
      </w:r>
    </w:p>
    <w:p w14:paraId="211652CA" w14:textId="6B7F38F4" w:rsidR="00657C70" w:rsidRPr="00657C70" w:rsidRDefault="00657C70" w:rsidP="00657C70">
      <w:pPr>
        <w:autoSpaceDE w:val="0"/>
        <w:autoSpaceDN w:val="0"/>
        <w:adjustRightInd w:val="0"/>
        <w:jc w:val="left"/>
        <w:rPr>
          <w:b/>
          <w:bCs/>
          <w:color w:val="FF0000"/>
          <w:sz w:val="18"/>
          <w:szCs w:val="18"/>
        </w:rPr>
      </w:pPr>
    </w:p>
    <w:p w14:paraId="64DDFCE2" w14:textId="66E4A64D" w:rsidR="00C429A1" w:rsidRPr="00C429A1" w:rsidRDefault="00C429A1" w:rsidP="00C429A1">
      <w:pPr>
        <w:shd w:val="clear" w:color="auto" w:fill="273136"/>
        <w:spacing w:after="240"/>
        <w:jc w:val="left"/>
        <w:rPr>
          <w:rFonts w:ascii="Courier New" w:hAnsi="Courier New" w:cs="Courier New"/>
          <w:color w:val="F2FFFC"/>
          <w:szCs w:val="24"/>
        </w:rPr>
      </w:pPr>
      <w:r w:rsidRPr="00C429A1">
        <w:rPr>
          <w:rFonts w:ascii="Courier New" w:hAnsi="Courier New" w:cs="Courier New"/>
          <w:i/>
          <w:iCs/>
          <w:color w:val="6B7678"/>
          <w:szCs w:val="24"/>
        </w:rPr>
        <w:t># IMPORT DA BIBLIOTECA PANDAS PARA MANIPULAÇÃO E ANÁLISE DE DADOS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F6D7E"/>
          <w:szCs w:val="24"/>
        </w:rPr>
        <w:t xml:space="preserve">import </w:t>
      </w:r>
      <w:r w:rsidRPr="00C429A1">
        <w:rPr>
          <w:rFonts w:ascii="Courier New" w:hAnsi="Courier New" w:cs="Courier New"/>
          <w:color w:val="F2FFFC"/>
          <w:szCs w:val="24"/>
        </w:rPr>
        <w:t xml:space="preserve">pandas </w:t>
      </w:r>
      <w:r w:rsidRPr="00C429A1">
        <w:rPr>
          <w:rFonts w:ascii="Courier New" w:hAnsi="Courier New" w:cs="Courier New"/>
          <w:color w:val="FF6D7E"/>
          <w:szCs w:val="24"/>
        </w:rPr>
        <w:t xml:space="preserve">as </w:t>
      </w:r>
      <w:r w:rsidRPr="00C429A1">
        <w:rPr>
          <w:rFonts w:ascii="Courier New" w:hAnsi="Courier New" w:cs="Courier New"/>
          <w:color w:val="F2FFFC"/>
          <w:szCs w:val="24"/>
        </w:rPr>
        <w:t>pd</w:t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IMPORT PARA A GERAÇÃO DE GRAFICOS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F6D7E"/>
          <w:szCs w:val="24"/>
        </w:rPr>
        <w:t xml:space="preserve">import </w:t>
      </w:r>
      <w:r w:rsidRPr="00C429A1">
        <w:rPr>
          <w:rFonts w:ascii="Courier New" w:hAnsi="Courier New" w:cs="Courier New"/>
          <w:color w:val="F2FFFC"/>
          <w:szCs w:val="24"/>
        </w:rPr>
        <w:t>matplotlib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 xml:space="preserve">pyplot </w:t>
      </w:r>
      <w:r w:rsidRPr="00C429A1">
        <w:rPr>
          <w:rFonts w:ascii="Courier New" w:hAnsi="Courier New" w:cs="Courier New"/>
          <w:color w:val="FF6D7E"/>
          <w:szCs w:val="24"/>
        </w:rPr>
        <w:t xml:space="preserve">as </w:t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LER O ARQUIVO "Stores.csv" NA PASTA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df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pd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read_csv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"Stores.csv"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sep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','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encoding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'ISO 8859-1'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RENOMEAR TODAS AS COLUNAS DO ARQUIVO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df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rename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columns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798384"/>
          <w:szCs w:val="24"/>
        </w:rPr>
        <w:t>{</w:t>
      </w:r>
      <w:r w:rsidRPr="00C429A1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columns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BAA0F8"/>
          <w:szCs w:val="24"/>
        </w:rPr>
        <w:t>0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FF6D7E"/>
          <w:szCs w:val="24"/>
        </w:rPr>
        <w:t xml:space="preserve">: </w:t>
      </w:r>
      <w:r w:rsidRPr="00C429A1">
        <w:rPr>
          <w:rFonts w:ascii="Courier New" w:hAnsi="Courier New" w:cs="Courier New"/>
          <w:color w:val="FFED72"/>
          <w:szCs w:val="24"/>
        </w:rPr>
        <w:t>"ID_Loja"</w:t>
      </w:r>
      <w:r w:rsidRPr="00C429A1">
        <w:rPr>
          <w:rFonts w:ascii="Courier New" w:hAnsi="Courier New" w:cs="Courier New"/>
          <w:color w:val="798384"/>
          <w:szCs w:val="24"/>
        </w:rPr>
        <w:t>,</w:t>
      </w:r>
      <w:r w:rsidRPr="00C429A1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columns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BAA0F8"/>
          <w:szCs w:val="24"/>
        </w:rPr>
        <w:t>1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FF6D7E"/>
          <w:szCs w:val="24"/>
        </w:rPr>
        <w:t xml:space="preserve">: </w:t>
      </w:r>
      <w:r w:rsidRPr="00C429A1">
        <w:rPr>
          <w:rFonts w:ascii="Courier New" w:hAnsi="Courier New" w:cs="Courier New"/>
          <w:color w:val="FFED72"/>
          <w:szCs w:val="24"/>
        </w:rPr>
        <w:t>"Produtos"</w:t>
      </w:r>
      <w:r w:rsidRPr="00C429A1">
        <w:rPr>
          <w:rFonts w:ascii="Courier New" w:hAnsi="Courier New" w:cs="Courier New"/>
          <w:color w:val="798384"/>
          <w:szCs w:val="24"/>
        </w:rPr>
        <w:t>,</w:t>
      </w:r>
      <w:r w:rsidRPr="00C429A1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columns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BAA0F8"/>
          <w:szCs w:val="24"/>
        </w:rPr>
        <w:t>2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FF6D7E"/>
          <w:szCs w:val="24"/>
        </w:rPr>
        <w:t xml:space="preserve">: </w:t>
      </w:r>
      <w:r w:rsidRPr="00C429A1">
        <w:rPr>
          <w:rFonts w:ascii="Courier New" w:hAnsi="Courier New" w:cs="Courier New"/>
          <w:color w:val="FFED72"/>
          <w:szCs w:val="24"/>
        </w:rPr>
        <w:t>"Produtos Disponíveis"</w:t>
      </w:r>
      <w:r w:rsidRPr="00C429A1">
        <w:rPr>
          <w:rFonts w:ascii="Courier New" w:hAnsi="Courier New" w:cs="Courier New"/>
          <w:color w:val="798384"/>
          <w:szCs w:val="24"/>
        </w:rPr>
        <w:t>,</w:t>
      </w:r>
      <w:r w:rsidRPr="00C429A1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columns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BAA0F8"/>
          <w:szCs w:val="24"/>
        </w:rPr>
        <w:t>3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FF6D7E"/>
          <w:szCs w:val="24"/>
        </w:rPr>
        <w:t xml:space="preserve">: </w:t>
      </w:r>
      <w:r w:rsidRPr="00C429A1">
        <w:rPr>
          <w:rFonts w:ascii="Courier New" w:hAnsi="Courier New" w:cs="Courier New"/>
          <w:color w:val="FFED72"/>
          <w:szCs w:val="24"/>
        </w:rPr>
        <w:t>"Visitantes"</w:t>
      </w:r>
      <w:r w:rsidRPr="00C429A1">
        <w:rPr>
          <w:rFonts w:ascii="Courier New" w:hAnsi="Courier New" w:cs="Courier New"/>
          <w:color w:val="798384"/>
          <w:szCs w:val="24"/>
        </w:rPr>
        <w:t>,</w:t>
      </w:r>
      <w:r w:rsidRPr="00C429A1">
        <w:rPr>
          <w:rFonts w:ascii="Courier New" w:hAnsi="Courier New" w:cs="Courier New"/>
          <w:color w:val="798384"/>
          <w:szCs w:val="24"/>
        </w:rPr>
        <w:br/>
        <w:t xml:space="preserve">   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columns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BAA0F8"/>
          <w:szCs w:val="24"/>
        </w:rPr>
        <w:t>4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FF6D7E"/>
          <w:szCs w:val="24"/>
        </w:rPr>
        <w:t xml:space="preserve">: </w:t>
      </w:r>
      <w:r w:rsidRPr="00C429A1">
        <w:rPr>
          <w:rFonts w:ascii="Courier New" w:hAnsi="Courier New" w:cs="Courier New"/>
          <w:color w:val="FFED72"/>
          <w:szCs w:val="24"/>
        </w:rPr>
        <w:t>"Vendas (DOLAR)"</w:t>
      </w:r>
      <w:r w:rsidRPr="00C429A1">
        <w:rPr>
          <w:rFonts w:ascii="Courier New" w:hAnsi="Courier New" w:cs="Courier New"/>
          <w:color w:val="798384"/>
          <w:szCs w:val="24"/>
        </w:rPr>
        <w:t>,</w:t>
      </w:r>
      <w:r w:rsidRPr="00C429A1">
        <w:rPr>
          <w:rFonts w:ascii="Courier New" w:hAnsi="Courier New" w:cs="Courier New"/>
          <w:color w:val="798384"/>
          <w:szCs w:val="24"/>
        </w:rPr>
        <w:br/>
        <w:t>})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#VER O ARQUIVO NO TERMINAL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SELECIONAR AS COLUNAS PARA BUSCAR OS DADOS: PRODUTOS DISPONÍVEIS, VISITANTES E VENDAS DA LOJA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col_interesse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FED72"/>
          <w:szCs w:val="24"/>
        </w:rPr>
        <w:t>"Produtos Disponíveis"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FED72"/>
          <w:szCs w:val="24"/>
        </w:rPr>
        <w:t>"Visitantes"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FED72"/>
          <w:szCs w:val="24"/>
        </w:rPr>
        <w:t>"Vendas (DOLAR)"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df_col_interesse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2FFFC"/>
          <w:szCs w:val="24"/>
        </w:rPr>
        <w:t>col_interesse</w:t>
      </w:r>
      <w:r w:rsidRPr="00C429A1">
        <w:rPr>
          <w:rFonts w:ascii="Courier New" w:hAnsi="Courier New" w:cs="Courier New"/>
          <w:color w:val="798384"/>
          <w:szCs w:val="24"/>
        </w:rPr>
        <w:t>]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#BUSCAR OS DADOS MÍNIMO, MÁXIMO E DESVIO PADRÃO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dados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df_col_interesse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agg</w:t>
      </w:r>
      <w:r w:rsidRPr="00C429A1">
        <w:rPr>
          <w:rFonts w:ascii="Courier New" w:hAnsi="Courier New" w:cs="Courier New"/>
          <w:color w:val="798384"/>
          <w:szCs w:val="24"/>
        </w:rPr>
        <w:t>([</w:t>
      </w:r>
      <w:r w:rsidRPr="00C429A1">
        <w:rPr>
          <w:rFonts w:ascii="Courier New" w:hAnsi="Courier New" w:cs="Courier New"/>
          <w:color w:val="FFED72"/>
          <w:szCs w:val="24"/>
        </w:rPr>
        <w:t>"min"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FED72"/>
          <w:szCs w:val="24"/>
        </w:rPr>
        <w:t>"max"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FED72"/>
          <w:szCs w:val="24"/>
        </w:rPr>
        <w:t>"std"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FED72"/>
          <w:szCs w:val="24"/>
        </w:rPr>
        <w:t>"mean"</w:t>
      </w:r>
      <w:r w:rsidRPr="00C429A1">
        <w:rPr>
          <w:rFonts w:ascii="Courier New" w:hAnsi="Courier New" w:cs="Courier New"/>
          <w:color w:val="798384"/>
          <w:szCs w:val="24"/>
        </w:rPr>
        <w:t>])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#VER O ARQUIVO NO TERMINAL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i/>
          <w:iCs/>
          <w:color w:val="7CD5F1"/>
          <w:szCs w:val="24"/>
        </w:rPr>
        <w:t>print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dados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AMOSTRA DE 30% DOS DADOS DA COLUNA "PRODUTOS DISPONIVEIS"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 xml:space="preserve"> DE ACORDO COM A MENSAGEM DA TUTORIA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amostra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FED72"/>
          <w:szCs w:val="24"/>
        </w:rPr>
        <w:t>"Produtos Disponíveis"</w:t>
      </w:r>
      <w:r w:rsidRPr="00C429A1">
        <w:rPr>
          <w:rFonts w:ascii="Courier New" w:hAnsi="Courier New" w:cs="Courier New"/>
          <w:color w:val="798384"/>
          <w:szCs w:val="24"/>
        </w:rPr>
        <w:t>].</w:t>
      </w:r>
      <w:r w:rsidRPr="00C429A1">
        <w:rPr>
          <w:rFonts w:ascii="Courier New" w:hAnsi="Courier New" w:cs="Courier New"/>
          <w:color w:val="A2E57B"/>
          <w:szCs w:val="24"/>
        </w:rPr>
        <w:t>sample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frac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BAA0F8"/>
          <w:szCs w:val="24"/>
        </w:rPr>
        <w:t>0.3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#GRÁFICO DE PRODUTOS DISPONÍVEIS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 xml:space="preserve">, 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>ACABEI NÃO COLOCANDO CORES ALEATÓRIAS PELA FATO QUE GEROU TRAVAMENTOS NO PLANO CARTESIANO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scatter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amostra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index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2FFFC"/>
          <w:szCs w:val="24"/>
        </w:rPr>
        <w:t>amostra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color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'blue'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label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'Produtos Disponíveis'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lastRenderedPageBreak/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xlabel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'Índice'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ylabel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'Produtos Disponíveis'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title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'Análise de Produtos Disponíveis'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legend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grid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show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AMOSTRA DE 30% DOS DADOS DA COLUNA "VISITANTES"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 xml:space="preserve"> 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>DE ACORDO COM A MENSAGEM DA TUTORIA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amostra_2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FED72"/>
          <w:szCs w:val="24"/>
        </w:rPr>
        <w:t>"Visitantes"</w:t>
      </w:r>
      <w:r w:rsidRPr="00C429A1">
        <w:rPr>
          <w:rFonts w:ascii="Courier New" w:hAnsi="Courier New" w:cs="Courier New"/>
          <w:color w:val="798384"/>
          <w:szCs w:val="24"/>
        </w:rPr>
        <w:t>].</w:t>
      </w:r>
      <w:r w:rsidRPr="00C429A1">
        <w:rPr>
          <w:rFonts w:ascii="Courier New" w:hAnsi="Courier New" w:cs="Courier New"/>
          <w:color w:val="A2E57B"/>
          <w:szCs w:val="24"/>
        </w:rPr>
        <w:t>sample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frac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BAA0F8"/>
          <w:szCs w:val="24"/>
        </w:rPr>
        <w:t>0.3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#GRÁFICO DE PRODUTOS DISPONÍVEIS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 xml:space="preserve">, 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>ACABEI NÃO COLOCANDO CORES ALEATÓRIAS PELA FATO QUE GEROU TRAVAMENTOS NO PLANO CARTESIANO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scatter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amostra_2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index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2FFFC"/>
          <w:szCs w:val="24"/>
        </w:rPr>
        <w:t>amostra_2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color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'green'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label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'Visitantes'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xlabel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'Índice'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ylabel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'Visitantes'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title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'Análise de Visitantes'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legend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grid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show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 AMOSTRA DE 30% DOS DADOS DA COLUNA "Vendas (DOLAR)"</w:t>
      </w:r>
      <w:r w:rsidR="003A1208" w:rsidRPr="003A1208">
        <w:rPr>
          <w:rFonts w:ascii="Courier New" w:hAnsi="Courier New" w:cs="Courier New"/>
          <w:i/>
          <w:iCs/>
          <w:color w:val="6B7678"/>
          <w:szCs w:val="24"/>
        </w:rPr>
        <w:t xml:space="preserve"> 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>DE ACORDO COM A MENSAGEM DA TUTORIA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 xml:space="preserve">amostra_3 </w:t>
      </w:r>
      <w:r w:rsidRPr="00C429A1">
        <w:rPr>
          <w:rFonts w:ascii="Courier New" w:hAnsi="Courier New" w:cs="Courier New"/>
          <w:color w:val="FF6D7E"/>
          <w:szCs w:val="24"/>
        </w:rPr>
        <w:t xml:space="preserve">= </w:t>
      </w:r>
      <w:r w:rsidRPr="00C429A1">
        <w:rPr>
          <w:rFonts w:ascii="Courier New" w:hAnsi="Courier New" w:cs="Courier New"/>
          <w:color w:val="F2FFFC"/>
          <w:szCs w:val="24"/>
        </w:rPr>
        <w:t>df</w:t>
      </w:r>
      <w:r w:rsidRPr="00C429A1">
        <w:rPr>
          <w:rFonts w:ascii="Courier New" w:hAnsi="Courier New" w:cs="Courier New"/>
          <w:color w:val="798384"/>
          <w:szCs w:val="24"/>
        </w:rPr>
        <w:t>[</w:t>
      </w:r>
      <w:r w:rsidRPr="00C429A1">
        <w:rPr>
          <w:rFonts w:ascii="Courier New" w:hAnsi="Courier New" w:cs="Courier New"/>
          <w:color w:val="FFED72"/>
          <w:szCs w:val="24"/>
        </w:rPr>
        <w:t>"Vendas (DOLAR)"</w:t>
      </w:r>
      <w:r w:rsidRPr="00C429A1">
        <w:rPr>
          <w:rFonts w:ascii="Courier New" w:hAnsi="Courier New" w:cs="Courier New"/>
          <w:color w:val="798384"/>
          <w:szCs w:val="24"/>
        </w:rPr>
        <w:t>].</w:t>
      </w:r>
      <w:r w:rsidRPr="00C429A1">
        <w:rPr>
          <w:rFonts w:ascii="Courier New" w:hAnsi="Courier New" w:cs="Courier New"/>
          <w:color w:val="A2E57B"/>
          <w:szCs w:val="24"/>
        </w:rPr>
        <w:t>sample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frac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BAA0F8"/>
          <w:szCs w:val="24"/>
        </w:rPr>
        <w:t>0.3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t>#GRÁFICO DE PRODUTOS DISPONÍVEIS</w:t>
      </w:r>
      <w:r w:rsidR="003A1208">
        <w:rPr>
          <w:rFonts w:ascii="Courier New" w:hAnsi="Courier New" w:cs="Courier New"/>
          <w:i/>
          <w:iCs/>
          <w:color w:val="6B7678"/>
          <w:szCs w:val="24"/>
        </w:rPr>
        <w:t>, ACABEI NÃO COLOCANDO CORES ALEATÓRIAS PELA FATO QUE GEROU TRAVAMENTOS NO PLANO CARTESIANO</w:t>
      </w:r>
      <w:r w:rsidRPr="00C429A1">
        <w:rPr>
          <w:rFonts w:ascii="Courier New" w:hAnsi="Courier New" w:cs="Courier New"/>
          <w:i/>
          <w:iCs/>
          <w:color w:val="6B7678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scatter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2FFFC"/>
          <w:szCs w:val="24"/>
        </w:rPr>
        <w:t>amostra_3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F2FFFC"/>
          <w:szCs w:val="24"/>
        </w:rPr>
        <w:t>index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color w:val="F2FFFC"/>
          <w:szCs w:val="24"/>
        </w:rPr>
        <w:t>amostra_3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color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'red'</w:t>
      </w:r>
      <w:r w:rsidRPr="00C429A1">
        <w:rPr>
          <w:rFonts w:ascii="Courier New" w:hAnsi="Courier New" w:cs="Courier New"/>
          <w:color w:val="798384"/>
          <w:szCs w:val="24"/>
        </w:rPr>
        <w:t xml:space="preserve">, </w:t>
      </w:r>
      <w:r w:rsidRPr="00C429A1">
        <w:rPr>
          <w:rFonts w:ascii="Courier New" w:hAnsi="Courier New" w:cs="Courier New"/>
          <w:i/>
          <w:iCs/>
          <w:color w:val="F59762"/>
          <w:szCs w:val="24"/>
        </w:rPr>
        <w:t>label</w:t>
      </w:r>
      <w:r w:rsidRPr="00C429A1">
        <w:rPr>
          <w:rFonts w:ascii="Courier New" w:hAnsi="Courier New" w:cs="Courier New"/>
          <w:color w:val="FF6D7E"/>
          <w:szCs w:val="24"/>
        </w:rPr>
        <w:t>=</w:t>
      </w:r>
      <w:r w:rsidRPr="00C429A1">
        <w:rPr>
          <w:rFonts w:ascii="Courier New" w:hAnsi="Courier New" w:cs="Courier New"/>
          <w:color w:val="FFED72"/>
          <w:szCs w:val="24"/>
        </w:rPr>
        <w:t>'Vendas da Loja (DOLAR)'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xlabel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'Índice'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ylabel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'Vendas da Loja (DOLAR)'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title</w:t>
      </w:r>
      <w:r w:rsidRPr="00C429A1">
        <w:rPr>
          <w:rFonts w:ascii="Courier New" w:hAnsi="Courier New" w:cs="Courier New"/>
          <w:color w:val="798384"/>
          <w:szCs w:val="24"/>
        </w:rPr>
        <w:t>(</w:t>
      </w:r>
      <w:r w:rsidRPr="00C429A1">
        <w:rPr>
          <w:rFonts w:ascii="Courier New" w:hAnsi="Courier New" w:cs="Courier New"/>
          <w:color w:val="FFED72"/>
          <w:szCs w:val="24"/>
        </w:rPr>
        <w:t>'Análise de Vendas da Loja (DOLAR)'</w:t>
      </w:r>
      <w:r w:rsidRPr="00C429A1">
        <w:rPr>
          <w:rFonts w:ascii="Courier New" w:hAnsi="Courier New" w:cs="Courier New"/>
          <w:color w:val="798384"/>
          <w:szCs w:val="24"/>
        </w:rPr>
        <w:t>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legend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grid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F2FFFC"/>
          <w:szCs w:val="24"/>
        </w:rPr>
        <w:t>plt</w:t>
      </w:r>
      <w:r w:rsidRPr="00C429A1">
        <w:rPr>
          <w:rFonts w:ascii="Courier New" w:hAnsi="Courier New" w:cs="Courier New"/>
          <w:color w:val="798384"/>
          <w:szCs w:val="24"/>
        </w:rPr>
        <w:t>.</w:t>
      </w:r>
      <w:r w:rsidRPr="00C429A1">
        <w:rPr>
          <w:rFonts w:ascii="Courier New" w:hAnsi="Courier New" w:cs="Courier New"/>
          <w:color w:val="A2E57B"/>
          <w:szCs w:val="24"/>
        </w:rPr>
        <w:t>show</w:t>
      </w:r>
      <w:r w:rsidRPr="00C429A1">
        <w:rPr>
          <w:rFonts w:ascii="Courier New" w:hAnsi="Courier New" w:cs="Courier New"/>
          <w:color w:val="798384"/>
          <w:szCs w:val="24"/>
        </w:rPr>
        <w:t>()</w:t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  <w:r w:rsidRPr="00C429A1">
        <w:rPr>
          <w:rFonts w:ascii="Courier New" w:hAnsi="Courier New" w:cs="Courier New"/>
          <w:color w:val="798384"/>
          <w:szCs w:val="24"/>
        </w:rPr>
        <w:br/>
      </w:r>
    </w:p>
    <w:p w14:paraId="75F47A88" w14:textId="67A1263F" w:rsidR="003A1208" w:rsidRPr="00074BE6" w:rsidRDefault="003A1208" w:rsidP="003A1208">
      <w:pPr>
        <w:pStyle w:val="01-Texto"/>
        <w:ind w:firstLine="0"/>
        <w:jc w:val="center"/>
        <w:rPr>
          <w:color w:val="000000" w:themeColor="text1"/>
          <w:sz w:val="16"/>
          <w:szCs w:val="16"/>
        </w:rPr>
      </w:pPr>
      <w:r w:rsidRPr="00074BE6">
        <w:rPr>
          <w:color w:val="000000" w:themeColor="text1"/>
          <w:sz w:val="16"/>
          <w:szCs w:val="16"/>
        </w:rPr>
        <w:t>C</w:t>
      </w:r>
      <w:r>
        <w:rPr>
          <w:color w:val="000000" w:themeColor="text1"/>
          <w:sz w:val="16"/>
          <w:szCs w:val="16"/>
        </w:rPr>
        <w:t>Ó</w:t>
      </w:r>
      <w:r w:rsidRPr="00074BE6">
        <w:rPr>
          <w:color w:val="000000" w:themeColor="text1"/>
          <w:sz w:val="16"/>
          <w:szCs w:val="16"/>
        </w:rPr>
        <w:t>DIGO EXERCÍCIO – 0</w:t>
      </w:r>
      <w:r>
        <w:rPr>
          <w:color w:val="000000" w:themeColor="text1"/>
          <w:sz w:val="16"/>
          <w:szCs w:val="16"/>
        </w:rPr>
        <w:t>3</w:t>
      </w:r>
    </w:p>
    <w:p w14:paraId="7F98AD59" w14:textId="77777777" w:rsidR="00657C70" w:rsidRPr="00657C70" w:rsidRDefault="00657C70" w:rsidP="00657C70">
      <w:pPr>
        <w:pStyle w:val="01-Texto"/>
        <w:ind w:left="1854" w:firstLine="0"/>
        <w:rPr>
          <w:color w:val="FF0000"/>
          <w:sz w:val="20"/>
        </w:rPr>
      </w:pPr>
    </w:p>
    <w:p w14:paraId="1F3F1CF4" w14:textId="77777777" w:rsidR="00657C70" w:rsidRDefault="00657C70" w:rsidP="00657C70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14:paraId="53468C97" w14:textId="6D9F1683" w:rsidR="00657C70" w:rsidRDefault="00657C70" w:rsidP="00657C70">
      <w:pPr>
        <w:shd w:val="clear" w:color="auto" w:fill="FFFFFE"/>
        <w:spacing w:line="285" w:lineRule="atLeast"/>
        <w:jc w:val="left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14:paraId="25CFE8E2" w14:textId="092F2C4A" w:rsidR="00657C70" w:rsidRDefault="003A1208" w:rsidP="003A1208">
      <w:pPr>
        <w:pStyle w:val="01-Texto"/>
        <w:ind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C2DAE3" wp14:editId="6454C48A">
            <wp:extent cx="5760720" cy="3058795"/>
            <wp:effectExtent l="0" t="0" r="0" b="8255"/>
            <wp:docPr id="666417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1798" name="Imagem 666417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B6BC" w14:textId="3767D8C0" w:rsidR="003A1208" w:rsidRPr="00C46AC7" w:rsidRDefault="003A1208" w:rsidP="003A1208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1F497D" w:themeColor="text2"/>
          <w:sz w:val="21"/>
          <w:szCs w:val="21"/>
          <w:u w:val="single"/>
        </w:rPr>
      </w:pPr>
      <w:r w:rsidRPr="00074BE6">
        <w:rPr>
          <w:sz w:val="16"/>
          <w:szCs w:val="16"/>
        </w:rPr>
        <w:t>TERMINAL EXERCÍCIO - 0</w:t>
      </w:r>
      <w:r>
        <w:rPr>
          <w:sz w:val="16"/>
          <w:szCs w:val="16"/>
        </w:rPr>
        <w:t>3</w:t>
      </w:r>
    </w:p>
    <w:p w14:paraId="3425E93D" w14:textId="77777777" w:rsidR="00657C70" w:rsidRDefault="00657C70" w:rsidP="00657C70">
      <w:pPr>
        <w:pStyle w:val="01-Texto"/>
        <w:ind w:left="1854" w:firstLine="0"/>
        <w:rPr>
          <w:sz w:val="20"/>
        </w:rPr>
      </w:pPr>
    </w:p>
    <w:p w14:paraId="00DD7D7F" w14:textId="60563442" w:rsidR="00657C70" w:rsidRDefault="003A1208" w:rsidP="00657C70">
      <w:pPr>
        <w:pStyle w:val="01-Texto"/>
        <w:ind w:firstLine="0"/>
      </w:pPr>
      <w:r>
        <w:rPr>
          <w:noProof/>
        </w:rPr>
        <w:drawing>
          <wp:inline distT="0" distB="0" distL="0" distR="0" wp14:anchorId="661FBA51" wp14:editId="6CF41EFC">
            <wp:extent cx="5760720" cy="4097020"/>
            <wp:effectExtent l="0" t="0" r="0" b="0"/>
            <wp:docPr id="4068541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4121" name="Imagem 4068541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E21" w14:textId="3804FF0F" w:rsidR="003A1208" w:rsidRPr="00C46AC7" w:rsidRDefault="003A1208" w:rsidP="003A1208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1F497D" w:themeColor="text2"/>
          <w:sz w:val="21"/>
          <w:szCs w:val="21"/>
          <w:u w:val="single"/>
        </w:rPr>
      </w:pPr>
      <w:r>
        <w:rPr>
          <w:sz w:val="16"/>
          <w:szCs w:val="16"/>
        </w:rPr>
        <w:t>GRÁFICO</w:t>
      </w:r>
      <w:r w:rsidRPr="00074BE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01 </w:t>
      </w:r>
      <w:r w:rsidRPr="00074BE6">
        <w:rPr>
          <w:sz w:val="16"/>
          <w:szCs w:val="16"/>
        </w:rPr>
        <w:t>EXERCÍCIO - 0</w:t>
      </w:r>
      <w:r>
        <w:rPr>
          <w:sz w:val="16"/>
          <w:szCs w:val="16"/>
        </w:rPr>
        <w:t>3</w:t>
      </w:r>
    </w:p>
    <w:p w14:paraId="2D7FD7FB" w14:textId="77777777" w:rsidR="003A1208" w:rsidRDefault="003A1208" w:rsidP="00657C70">
      <w:pPr>
        <w:pStyle w:val="01-Texto"/>
        <w:ind w:firstLine="0"/>
      </w:pPr>
    </w:p>
    <w:p w14:paraId="175178E6" w14:textId="7921B011" w:rsidR="003A1208" w:rsidRDefault="003A1208" w:rsidP="00657C70">
      <w:pPr>
        <w:pStyle w:val="01-Texto"/>
        <w:ind w:firstLine="0"/>
      </w:pPr>
      <w:r>
        <w:rPr>
          <w:noProof/>
        </w:rPr>
        <w:lastRenderedPageBreak/>
        <w:drawing>
          <wp:inline distT="0" distB="0" distL="0" distR="0" wp14:anchorId="1C6C666D" wp14:editId="4B9F79DD">
            <wp:extent cx="5760720" cy="3777615"/>
            <wp:effectExtent l="0" t="0" r="0" b="0"/>
            <wp:docPr id="85003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9118" name="Imagem 8500391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1BFD" w14:textId="7001FCFE" w:rsidR="003A1208" w:rsidRPr="004260BB" w:rsidRDefault="003A1208" w:rsidP="004260BB">
      <w:pPr>
        <w:shd w:val="clear" w:color="auto" w:fill="FFFFFE"/>
        <w:spacing w:line="48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GRÁFICO</w:t>
      </w:r>
      <w:r w:rsidRPr="00074BE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02 </w:t>
      </w:r>
      <w:r w:rsidRPr="00074BE6">
        <w:rPr>
          <w:sz w:val="16"/>
          <w:szCs w:val="16"/>
        </w:rPr>
        <w:t xml:space="preserve">EXERCÍCIO </w:t>
      </w:r>
      <w:r>
        <w:rPr>
          <w:sz w:val="16"/>
          <w:szCs w:val="16"/>
        </w:rPr>
        <w:t>–</w:t>
      </w:r>
      <w:r w:rsidRPr="00074BE6">
        <w:rPr>
          <w:sz w:val="16"/>
          <w:szCs w:val="16"/>
        </w:rPr>
        <w:t xml:space="preserve"> 0</w:t>
      </w:r>
      <w:r>
        <w:rPr>
          <w:sz w:val="16"/>
          <w:szCs w:val="16"/>
        </w:rPr>
        <w:t>3</w:t>
      </w:r>
    </w:p>
    <w:p w14:paraId="1F2E603B" w14:textId="0E726375" w:rsidR="003A1208" w:rsidRPr="003A1208" w:rsidRDefault="003A1208" w:rsidP="003A1208">
      <w:pPr>
        <w:pStyle w:val="01-Texto"/>
        <w:ind w:firstLine="0"/>
        <w:jc w:val="center"/>
      </w:pPr>
      <w:r>
        <w:rPr>
          <w:noProof/>
        </w:rPr>
        <w:drawing>
          <wp:inline distT="0" distB="0" distL="0" distR="0" wp14:anchorId="4DD89FB0" wp14:editId="7027D686">
            <wp:extent cx="5760720" cy="3739515"/>
            <wp:effectExtent l="0" t="0" r="0" b="0"/>
            <wp:docPr id="81079809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98095" name="Imagem 8107980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GRÁFICO</w:t>
      </w:r>
      <w:r w:rsidRPr="00074BE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03 </w:t>
      </w:r>
      <w:r w:rsidRPr="00074BE6">
        <w:rPr>
          <w:sz w:val="16"/>
          <w:szCs w:val="16"/>
        </w:rPr>
        <w:t>EXERCÍCIO - 0</w:t>
      </w:r>
      <w:r>
        <w:rPr>
          <w:sz w:val="16"/>
          <w:szCs w:val="16"/>
        </w:rPr>
        <w:t>3</w:t>
      </w:r>
    </w:p>
    <w:p w14:paraId="5E5C8A31" w14:textId="77777777" w:rsidR="003A1208" w:rsidRPr="009F46DB" w:rsidRDefault="003A1208" w:rsidP="00657C70">
      <w:pPr>
        <w:pStyle w:val="01-Texto"/>
        <w:ind w:firstLine="0"/>
      </w:pPr>
    </w:p>
    <w:sectPr w:rsidR="003A1208" w:rsidRPr="009F46DB" w:rsidSect="008D2B18">
      <w:headerReference w:type="default" r:id="rId16"/>
      <w:headerReference w:type="first" r:id="rId17"/>
      <w:footerReference w:type="first" r:id="rId18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5291" w14:textId="77777777" w:rsidR="00760E56" w:rsidRDefault="00760E56">
      <w:r>
        <w:separator/>
      </w:r>
    </w:p>
  </w:endnote>
  <w:endnote w:type="continuationSeparator" w:id="0">
    <w:p w14:paraId="7138F05D" w14:textId="77777777" w:rsidR="00760E56" w:rsidRDefault="0076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571E" w14:textId="77777777" w:rsidR="00760E56" w:rsidRDefault="00760E56">
      <w:r>
        <w:separator/>
      </w:r>
    </w:p>
  </w:footnote>
  <w:footnote w:type="continuationSeparator" w:id="0">
    <w:p w14:paraId="1B1677C0" w14:textId="77777777" w:rsidR="00760E56" w:rsidRDefault="00760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525B" w14:textId="2E3CCFF4" w:rsidR="006C5944" w:rsidRDefault="006C5944" w:rsidP="006C5944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E79258E" wp14:editId="18A290C7">
          <wp:extent cx="1995168" cy="997585"/>
          <wp:effectExtent l="0" t="0" r="5715" b="0"/>
          <wp:docPr id="7" name="Imagem 7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</w:t>
    </w:r>
    <w:r>
      <w:rPr>
        <w:b/>
        <w:bCs/>
      </w:rPr>
      <w:br/>
      <w:t xml:space="preserve">                                                                                   </w:t>
    </w:r>
  </w:p>
  <w:p w14:paraId="44AF596C" w14:textId="3F4C6AC1" w:rsidR="003040EE" w:rsidRPr="003040EE" w:rsidRDefault="003040EE" w:rsidP="003040E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A8409B" wp14:editId="5EC379FC">
              <wp:simplePos x="0" y="0"/>
              <wp:positionH relativeFrom="column">
                <wp:posOffset>0</wp:posOffset>
              </wp:positionH>
              <wp:positionV relativeFrom="paragraph">
                <wp:posOffset>37465</wp:posOffset>
              </wp:positionV>
              <wp:extent cx="5920740" cy="0"/>
              <wp:effectExtent l="57150" t="38100" r="60960" b="952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C62CCA" id="Conexão reta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6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77BC" w14:textId="503752BA" w:rsidR="0078057E" w:rsidRDefault="0078057E" w:rsidP="0078057E">
    <w:pPr>
      <w:pStyle w:val="Cabealho"/>
      <w:jc w:val="left"/>
      <w:rPr>
        <w:b/>
        <w:bCs/>
        <w:sz w:val="20"/>
        <w:szCs w:val="16"/>
      </w:rPr>
    </w:pPr>
    <w:r>
      <w:rPr>
        <w:noProof/>
      </w:rPr>
      <w:drawing>
        <wp:inline distT="0" distB="0" distL="0" distR="0" wp14:anchorId="4B36A58C" wp14:editId="62A01F21">
          <wp:extent cx="1995168" cy="997585"/>
          <wp:effectExtent l="0" t="0" r="5715" b="0"/>
          <wp:docPr id="6" name="Imagem 6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 w:rsidR="00993F92">
      <w:t xml:space="preserve">                    </w:t>
    </w:r>
    <w:r w:rsidR="006C5944">
      <w:rPr>
        <w:b/>
        <w:bCs/>
      </w:rPr>
      <w:t>LINGUAGEM DE PROGRAMAÇÃO</w:t>
    </w:r>
    <w:r>
      <w:rPr>
        <w:b/>
        <w:bCs/>
      </w:rPr>
      <w:br/>
      <w:t xml:space="preserve">                                                                </w:t>
    </w:r>
    <w:r w:rsidR="00993F92">
      <w:rPr>
        <w:b/>
        <w:bCs/>
      </w:rPr>
      <w:t xml:space="preserve">                    </w:t>
    </w:r>
  </w:p>
  <w:p w14:paraId="4E3BA34A" w14:textId="101AE79A" w:rsidR="00780354" w:rsidRDefault="00780354" w:rsidP="0078057E">
    <w:pPr>
      <w:pStyle w:val="Cabealh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3A71B" wp14:editId="6B1BA2EF">
              <wp:simplePos x="0" y="0"/>
              <wp:positionH relativeFrom="column">
                <wp:posOffset>1905</wp:posOffset>
              </wp:positionH>
              <wp:positionV relativeFrom="paragraph">
                <wp:posOffset>101600</wp:posOffset>
              </wp:positionV>
              <wp:extent cx="5920740" cy="0"/>
              <wp:effectExtent l="57150" t="38100" r="60960" b="9525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FC7251" id="Conexão reta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8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5C8236B"/>
    <w:multiLevelType w:val="hybridMultilevel"/>
    <w:tmpl w:val="CEB0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C76045"/>
    <w:multiLevelType w:val="hybridMultilevel"/>
    <w:tmpl w:val="07E42A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9" w15:restartNumberingAfterBreak="0">
    <w:nsid w:val="79BA37BA"/>
    <w:multiLevelType w:val="hybridMultilevel"/>
    <w:tmpl w:val="8D44CA62"/>
    <w:lvl w:ilvl="0" w:tplc="CCAC7CF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7024">
    <w:abstractNumId w:val="20"/>
  </w:num>
  <w:num w:numId="2" w16cid:durableId="13097479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13"/>
  </w:num>
  <w:num w:numId="4" w16cid:durableId="443888372">
    <w:abstractNumId w:val="11"/>
  </w:num>
  <w:num w:numId="5" w16cid:durableId="1396204841">
    <w:abstractNumId w:val="15"/>
  </w:num>
  <w:num w:numId="6" w16cid:durableId="1049498480">
    <w:abstractNumId w:val="14"/>
  </w:num>
  <w:num w:numId="7" w16cid:durableId="1198542036">
    <w:abstractNumId w:val="6"/>
  </w:num>
  <w:num w:numId="8" w16cid:durableId="2007198794">
    <w:abstractNumId w:val="4"/>
  </w:num>
  <w:num w:numId="9" w16cid:durableId="870458908">
    <w:abstractNumId w:val="16"/>
  </w:num>
  <w:num w:numId="10" w16cid:durableId="324237507">
    <w:abstractNumId w:val="8"/>
  </w:num>
  <w:num w:numId="11" w16cid:durableId="1037387733">
    <w:abstractNumId w:val="20"/>
  </w:num>
  <w:num w:numId="12" w16cid:durableId="13780479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0"/>
  </w:num>
  <w:num w:numId="14" w16cid:durableId="1526358468">
    <w:abstractNumId w:val="20"/>
  </w:num>
  <w:num w:numId="15" w16cid:durableId="10955246">
    <w:abstractNumId w:val="0"/>
  </w:num>
  <w:num w:numId="16" w16cid:durableId="1764959218">
    <w:abstractNumId w:val="20"/>
  </w:num>
  <w:num w:numId="17" w16cid:durableId="1393964645">
    <w:abstractNumId w:val="20"/>
  </w:num>
  <w:num w:numId="18" w16cid:durableId="1345595346">
    <w:abstractNumId w:val="20"/>
  </w:num>
  <w:num w:numId="19" w16cid:durableId="7138884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0"/>
  </w:num>
  <w:num w:numId="21" w16cid:durableId="630139415">
    <w:abstractNumId w:val="12"/>
  </w:num>
  <w:num w:numId="22" w16cid:durableId="607397937">
    <w:abstractNumId w:val="18"/>
  </w:num>
  <w:num w:numId="23" w16cid:durableId="221403671">
    <w:abstractNumId w:val="3"/>
  </w:num>
  <w:num w:numId="24" w16cid:durableId="1108693088">
    <w:abstractNumId w:val="1"/>
  </w:num>
  <w:num w:numId="25" w16cid:durableId="1977491847">
    <w:abstractNumId w:val="10"/>
  </w:num>
  <w:num w:numId="26" w16cid:durableId="2056194">
    <w:abstractNumId w:val="17"/>
  </w:num>
  <w:num w:numId="27" w16cid:durableId="1741826173">
    <w:abstractNumId w:val="2"/>
  </w:num>
  <w:num w:numId="28" w16cid:durableId="1616252105">
    <w:abstractNumId w:val="9"/>
  </w:num>
  <w:num w:numId="29" w16cid:durableId="1550611706">
    <w:abstractNumId w:val="19"/>
  </w:num>
  <w:num w:numId="30" w16cid:durableId="602107701">
    <w:abstractNumId w:val="5"/>
  </w:num>
  <w:num w:numId="31" w16cid:durableId="69280465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05282"/>
    <w:rsid w:val="00010BB1"/>
    <w:rsid w:val="00013CF5"/>
    <w:rsid w:val="00020E62"/>
    <w:rsid w:val="0002694C"/>
    <w:rsid w:val="00030F5D"/>
    <w:rsid w:val="00031BEA"/>
    <w:rsid w:val="00042B1C"/>
    <w:rsid w:val="000467FC"/>
    <w:rsid w:val="000502DA"/>
    <w:rsid w:val="00070489"/>
    <w:rsid w:val="00070762"/>
    <w:rsid w:val="00071A08"/>
    <w:rsid w:val="00074BE6"/>
    <w:rsid w:val="00081763"/>
    <w:rsid w:val="00083342"/>
    <w:rsid w:val="0009219B"/>
    <w:rsid w:val="000A4867"/>
    <w:rsid w:val="000E1077"/>
    <w:rsid w:val="000E6F90"/>
    <w:rsid w:val="000E7602"/>
    <w:rsid w:val="000F12FB"/>
    <w:rsid w:val="001003E0"/>
    <w:rsid w:val="00102DC5"/>
    <w:rsid w:val="0013106F"/>
    <w:rsid w:val="00132E3A"/>
    <w:rsid w:val="00153F05"/>
    <w:rsid w:val="001709F4"/>
    <w:rsid w:val="001718EF"/>
    <w:rsid w:val="00174F25"/>
    <w:rsid w:val="001832B6"/>
    <w:rsid w:val="00186EAB"/>
    <w:rsid w:val="001926E5"/>
    <w:rsid w:val="00194B7E"/>
    <w:rsid w:val="001A1937"/>
    <w:rsid w:val="001B0B4D"/>
    <w:rsid w:val="001B3F12"/>
    <w:rsid w:val="001B67FF"/>
    <w:rsid w:val="001B777D"/>
    <w:rsid w:val="001D7286"/>
    <w:rsid w:val="001E1478"/>
    <w:rsid w:val="001E5136"/>
    <w:rsid w:val="001F0238"/>
    <w:rsid w:val="00200576"/>
    <w:rsid w:val="002159E3"/>
    <w:rsid w:val="00222BE4"/>
    <w:rsid w:val="0023433C"/>
    <w:rsid w:val="002373FB"/>
    <w:rsid w:val="00242C4C"/>
    <w:rsid w:val="002436CA"/>
    <w:rsid w:val="00260026"/>
    <w:rsid w:val="00262F08"/>
    <w:rsid w:val="002700FC"/>
    <w:rsid w:val="00280B6A"/>
    <w:rsid w:val="00281D96"/>
    <w:rsid w:val="0028270A"/>
    <w:rsid w:val="002844EC"/>
    <w:rsid w:val="00285E33"/>
    <w:rsid w:val="00285E41"/>
    <w:rsid w:val="002903A7"/>
    <w:rsid w:val="002960F1"/>
    <w:rsid w:val="002970D0"/>
    <w:rsid w:val="002A554D"/>
    <w:rsid w:val="002B13AB"/>
    <w:rsid w:val="002B39F1"/>
    <w:rsid w:val="002C2371"/>
    <w:rsid w:val="002C70AC"/>
    <w:rsid w:val="002D153E"/>
    <w:rsid w:val="002D1B53"/>
    <w:rsid w:val="002D22DF"/>
    <w:rsid w:val="002D5496"/>
    <w:rsid w:val="002E57E3"/>
    <w:rsid w:val="002F25AE"/>
    <w:rsid w:val="00301BCE"/>
    <w:rsid w:val="0030404D"/>
    <w:rsid w:val="003040EE"/>
    <w:rsid w:val="00314582"/>
    <w:rsid w:val="00317815"/>
    <w:rsid w:val="003232AE"/>
    <w:rsid w:val="0032354C"/>
    <w:rsid w:val="00323873"/>
    <w:rsid w:val="0032702E"/>
    <w:rsid w:val="00333CC4"/>
    <w:rsid w:val="0034104F"/>
    <w:rsid w:val="003500E5"/>
    <w:rsid w:val="003511A3"/>
    <w:rsid w:val="00363014"/>
    <w:rsid w:val="0036437A"/>
    <w:rsid w:val="00372854"/>
    <w:rsid w:val="0038132E"/>
    <w:rsid w:val="00382A13"/>
    <w:rsid w:val="003926F8"/>
    <w:rsid w:val="0039309C"/>
    <w:rsid w:val="003964B0"/>
    <w:rsid w:val="003A1208"/>
    <w:rsid w:val="003A48F6"/>
    <w:rsid w:val="003A5D30"/>
    <w:rsid w:val="003B29B4"/>
    <w:rsid w:val="003B2FCD"/>
    <w:rsid w:val="003B7D37"/>
    <w:rsid w:val="003C2047"/>
    <w:rsid w:val="003C4AE9"/>
    <w:rsid w:val="003D09A9"/>
    <w:rsid w:val="003D2A3D"/>
    <w:rsid w:val="003E3CDC"/>
    <w:rsid w:val="003F2FE6"/>
    <w:rsid w:val="00402237"/>
    <w:rsid w:val="004148C8"/>
    <w:rsid w:val="00422B6A"/>
    <w:rsid w:val="0042336B"/>
    <w:rsid w:val="00423F17"/>
    <w:rsid w:val="004260BB"/>
    <w:rsid w:val="00426101"/>
    <w:rsid w:val="00432350"/>
    <w:rsid w:val="0045436F"/>
    <w:rsid w:val="004551EB"/>
    <w:rsid w:val="0045563F"/>
    <w:rsid w:val="00472BC4"/>
    <w:rsid w:val="00472FE2"/>
    <w:rsid w:val="004762E9"/>
    <w:rsid w:val="00477837"/>
    <w:rsid w:val="00481830"/>
    <w:rsid w:val="00481F47"/>
    <w:rsid w:val="004A67B2"/>
    <w:rsid w:val="004B19BC"/>
    <w:rsid w:val="004B3FD4"/>
    <w:rsid w:val="004C3CAC"/>
    <w:rsid w:val="004C5C73"/>
    <w:rsid w:val="004D0F3D"/>
    <w:rsid w:val="004D2910"/>
    <w:rsid w:val="004D695C"/>
    <w:rsid w:val="004D69AD"/>
    <w:rsid w:val="004E729B"/>
    <w:rsid w:val="004F44EC"/>
    <w:rsid w:val="004F4FEE"/>
    <w:rsid w:val="004F6F5B"/>
    <w:rsid w:val="00500AE0"/>
    <w:rsid w:val="005022CF"/>
    <w:rsid w:val="00503A4A"/>
    <w:rsid w:val="00516CE2"/>
    <w:rsid w:val="00517BDA"/>
    <w:rsid w:val="00526AEA"/>
    <w:rsid w:val="00540A9D"/>
    <w:rsid w:val="00543724"/>
    <w:rsid w:val="00571DED"/>
    <w:rsid w:val="005725B0"/>
    <w:rsid w:val="00572C31"/>
    <w:rsid w:val="00583ED4"/>
    <w:rsid w:val="0058555D"/>
    <w:rsid w:val="00586208"/>
    <w:rsid w:val="005A4758"/>
    <w:rsid w:val="005A47F7"/>
    <w:rsid w:val="005B3BF7"/>
    <w:rsid w:val="005B7BCF"/>
    <w:rsid w:val="005C71A2"/>
    <w:rsid w:val="005E3B53"/>
    <w:rsid w:val="005E5596"/>
    <w:rsid w:val="005F328C"/>
    <w:rsid w:val="005F67E3"/>
    <w:rsid w:val="0061118A"/>
    <w:rsid w:val="00611A22"/>
    <w:rsid w:val="00612662"/>
    <w:rsid w:val="0063383B"/>
    <w:rsid w:val="006370AE"/>
    <w:rsid w:val="006417AA"/>
    <w:rsid w:val="00645488"/>
    <w:rsid w:val="00645930"/>
    <w:rsid w:val="00651446"/>
    <w:rsid w:val="0065252F"/>
    <w:rsid w:val="006548FD"/>
    <w:rsid w:val="00654CF7"/>
    <w:rsid w:val="00657C70"/>
    <w:rsid w:val="00663BCE"/>
    <w:rsid w:val="00667FEC"/>
    <w:rsid w:val="006741DD"/>
    <w:rsid w:val="0067656F"/>
    <w:rsid w:val="00681E20"/>
    <w:rsid w:val="0068390C"/>
    <w:rsid w:val="0068395E"/>
    <w:rsid w:val="00687688"/>
    <w:rsid w:val="006A1FB0"/>
    <w:rsid w:val="006B037E"/>
    <w:rsid w:val="006B2608"/>
    <w:rsid w:val="006C4A36"/>
    <w:rsid w:val="006C5944"/>
    <w:rsid w:val="006E38D1"/>
    <w:rsid w:val="006E651F"/>
    <w:rsid w:val="006F31C0"/>
    <w:rsid w:val="006F36D2"/>
    <w:rsid w:val="007157EF"/>
    <w:rsid w:val="00716425"/>
    <w:rsid w:val="00716715"/>
    <w:rsid w:val="00721A4C"/>
    <w:rsid w:val="007273F7"/>
    <w:rsid w:val="00734186"/>
    <w:rsid w:val="00737D07"/>
    <w:rsid w:val="00744810"/>
    <w:rsid w:val="00760E56"/>
    <w:rsid w:val="007702EC"/>
    <w:rsid w:val="0077093A"/>
    <w:rsid w:val="0077420B"/>
    <w:rsid w:val="00780354"/>
    <w:rsid w:val="0078057E"/>
    <w:rsid w:val="00784722"/>
    <w:rsid w:val="00792CDE"/>
    <w:rsid w:val="00795422"/>
    <w:rsid w:val="00795691"/>
    <w:rsid w:val="007B37A2"/>
    <w:rsid w:val="007C53F2"/>
    <w:rsid w:val="007D3311"/>
    <w:rsid w:val="007D5E03"/>
    <w:rsid w:val="007E762F"/>
    <w:rsid w:val="007F32DD"/>
    <w:rsid w:val="007F4337"/>
    <w:rsid w:val="0081101A"/>
    <w:rsid w:val="00815906"/>
    <w:rsid w:val="00827FA9"/>
    <w:rsid w:val="00837B19"/>
    <w:rsid w:val="00841C56"/>
    <w:rsid w:val="00853197"/>
    <w:rsid w:val="00856932"/>
    <w:rsid w:val="00857E66"/>
    <w:rsid w:val="00861C16"/>
    <w:rsid w:val="008653A9"/>
    <w:rsid w:val="0087017C"/>
    <w:rsid w:val="00874577"/>
    <w:rsid w:val="00874A2B"/>
    <w:rsid w:val="0087571A"/>
    <w:rsid w:val="008766A4"/>
    <w:rsid w:val="008908F8"/>
    <w:rsid w:val="0089268A"/>
    <w:rsid w:val="008A234C"/>
    <w:rsid w:val="008A6C31"/>
    <w:rsid w:val="008B00CD"/>
    <w:rsid w:val="008B1476"/>
    <w:rsid w:val="008B2720"/>
    <w:rsid w:val="008B3B3F"/>
    <w:rsid w:val="008B78D4"/>
    <w:rsid w:val="008C528B"/>
    <w:rsid w:val="008D1163"/>
    <w:rsid w:val="008D2781"/>
    <w:rsid w:val="008D2B18"/>
    <w:rsid w:val="008D31F5"/>
    <w:rsid w:val="008D45DC"/>
    <w:rsid w:val="008E107D"/>
    <w:rsid w:val="008F203F"/>
    <w:rsid w:val="008F3B6E"/>
    <w:rsid w:val="008F612E"/>
    <w:rsid w:val="00900BDA"/>
    <w:rsid w:val="00907BC8"/>
    <w:rsid w:val="0091075F"/>
    <w:rsid w:val="00910F82"/>
    <w:rsid w:val="00911E68"/>
    <w:rsid w:val="00914487"/>
    <w:rsid w:val="00920EEF"/>
    <w:rsid w:val="00926676"/>
    <w:rsid w:val="009327EE"/>
    <w:rsid w:val="00944CCA"/>
    <w:rsid w:val="0096293C"/>
    <w:rsid w:val="0096411C"/>
    <w:rsid w:val="00972D90"/>
    <w:rsid w:val="009802F9"/>
    <w:rsid w:val="00991CD5"/>
    <w:rsid w:val="00993F92"/>
    <w:rsid w:val="009966C4"/>
    <w:rsid w:val="009A06AD"/>
    <w:rsid w:val="009A1B60"/>
    <w:rsid w:val="009A1CDC"/>
    <w:rsid w:val="009A4CEC"/>
    <w:rsid w:val="009B6ED1"/>
    <w:rsid w:val="009B7BB9"/>
    <w:rsid w:val="009C42A3"/>
    <w:rsid w:val="009C4324"/>
    <w:rsid w:val="009C7EE2"/>
    <w:rsid w:val="009C7FE9"/>
    <w:rsid w:val="009D7891"/>
    <w:rsid w:val="009E0D39"/>
    <w:rsid w:val="009E5F36"/>
    <w:rsid w:val="009F30CB"/>
    <w:rsid w:val="009F46DB"/>
    <w:rsid w:val="00A0413C"/>
    <w:rsid w:val="00A108CF"/>
    <w:rsid w:val="00A1300E"/>
    <w:rsid w:val="00A259F7"/>
    <w:rsid w:val="00A25B41"/>
    <w:rsid w:val="00A25F6B"/>
    <w:rsid w:val="00A26DD2"/>
    <w:rsid w:val="00A3032E"/>
    <w:rsid w:val="00A320FC"/>
    <w:rsid w:val="00A367F3"/>
    <w:rsid w:val="00A44317"/>
    <w:rsid w:val="00A44AF4"/>
    <w:rsid w:val="00A60F15"/>
    <w:rsid w:val="00A65AA1"/>
    <w:rsid w:val="00A769B3"/>
    <w:rsid w:val="00A85D9F"/>
    <w:rsid w:val="00A96CE3"/>
    <w:rsid w:val="00AA5FF9"/>
    <w:rsid w:val="00AB36D6"/>
    <w:rsid w:val="00AB4084"/>
    <w:rsid w:val="00AB5CB3"/>
    <w:rsid w:val="00AC4BA4"/>
    <w:rsid w:val="00AD155C"/>
    <w:rsid w:val="00AD3249"/>
    <w:rsid w:val="00AD3E3F"/>
    <w:rsid w:val="00AD49BD"/>
    <w:rsid w:val="00AD511D"/>
    <w:rsid w:val="00AD6ACA"/>
    <w:rsid w:val="00AF10E6"/>
    <w:rsid w:val="00AF1C80"/>
    <w:rsid w:val="00B02062"/>
    <w:rsid w:val="00B15222"/>
    <w:rsid w:val="00B1547C"/>
    <w:rsid w:val="00B30497"/>
    <w:rsid w:val="00B32B7A"/>
    <w:rsid w:val="00B368F6"/>
    <w:rsid w:val="00B60320"/>
    <w:rsid w:val="00B62DC3"/>
    <w:rsid w:val="00B62FFA"/>
    <w:rsid w:val="00B65C5A"/>
    <w:rsid w:val="00B7037A"/>
    <w:rsid w:val="00B70848"/>
    <w:rsid w:val="00B8705C"/>
    <w:rsid w:val="00B95699"/>
    <w:rsid w:val="00BA417F"/>
    <w:rsid w:val="00BA41D3"/>
    <w:rsid w:val="00BB47D8"/>
    <w:rsid w:val="00BB4B7F"/>
    <w:rsid w:val="00BC4B58"/>
    <w:rsid w:val="00BD0619"/>
    <w:rsid w:val="00BE112B"/>
    <w:rsid w:val="00BE54CA"/>
    <w:rsid w:val="00BF2481"/>
    <w:rsid w:val="00C01029"/>
    <w:rsid w:val="00C03503"/>
    <w:rsid w:val="00C10032"/>
    <w:rsid w:val="00C12530"/>
    <w:rsid w:val="00C143BD"/>
    <w:rsid w:val="00C23852"/>
    <w:rsid w:val="00C25AEC"/>
    <w:rsid w:val="00C27636"/>
    <w:rsid w:val="00C326DB"/>
    <w:rsid w:val="00C37A7A"/>
    <w:rsid w:val="00C429A1"/>
    <w:rsid w:val="00C441D9"/>
    <w:rsid w:val="00C46AC7"/>
    <w:rsid w:val="00C526A9"/>
    <w:rsid w:val="00C5323C"/>
    <w:rsid w:val="00C567CD"/>
    <w:rsid w:val="00C66799"/>
    <w:rsid w:val="00C8139C"/>
    <w:rsid w:val="00C849AC"/>
    <w:rsid w:val="00C861FC"/>
    <w:rsid w:val="00C96A80"/>
    <w:rsid w:val="00CA38F4"/>
    <w:rsid w:val="00CA6FCD"/>
    <w:rsid w:val="00CB4366"/>
    <w:rsid w:val="00CB4AF4"/>
    <w:rsid w:val="00CB619B"/>
    <w:rsid w:val="00CC7216"/>
    <w:rsid w:val="00CC7F6E"/>
    <w:rsid w:val="00CD3BC4"/>
    <w:rsid w:val="00CF19E9"/>
    <w:rsid w:val="00CF29BC"/>
    <w:rsid w:val="00CF3BEA"/>
    <w:rsid w:val="00CF625B"/>
    <w:rsid w:val="00D015AB"/>
    <w:rsid w:val="00D0467C"/>
    <w:rsid w:val="00D05F54"/>
    <w:rsid w:val="00D07FA1"/>
    <w:rsid w:val="00D134F0"/>
    <w:rsid w:val="00D17A49"/>
    <w:rsid w:val="00D210E3"/>
    <w:rsid w:val="00D348B9"/>
    <w:rsid w:val="00D353A9"/>
    <w:rsid w:val="00D53882"/>
    <w:rsid w:val="00D55D22"/>
    <w:rsid w:val="00D738D5"/>
    <w:rsid w:val="00D7464D"/>
    <w:rsid w:val="00DA0240"/>
    <w:rsid w:val="00DA0B1E"/>
    <w:rsid w:val="00DA1090"/>
    <w:rsid w:val="00DA3A8E"/>
    <w:rsid w:val="00DA40D7"/>
    <w:rsid w:val="00DA4A03"/>
    <w:rsid w:val="00DA6949"/>
    <w:rsid w:val="00DC0289"/>
    <w:rsid w:val="00DD6824"/>
    <w:rsid w:val="00DD748E"/>
    <w:rsid w:val="00DE7876"/>
    <w:rsid w:val="00DF1DFF"/>
    <w:rsid w:val="00DF2946"/>
    <w:rsid w:val="00E0584F"/>
    <w:rsid w:val="00E12098"/>
    <w:rsid w:val="00E22A74"/>
    <w:rsid w:val="00E255BA"/>
    <w:rsid w:val="00E26B2E"/>
    <w:rsid w:val="00E3025A"/>
    <w:rsid w:val="00E325FB"/>
    <w:rsid w:val="00E477CF"/>
    <w:rsid w:val="00E51FE6"/>
    <w:rsid w:val="00E544D8"/>
    <w:rsid w:val="00E574CF"/>
    <w:rsid w:val="00E66E98"/>
    <w:rsid w:val="00E70660"/>
    <w:rsid w:val="00E74E92"/>
    <w:rsid w:val="00E750A7"/>
    <w:rsid w:val="00E8411D"/>
    <w:rsid w:val="00E86538"/>
    <w:rsid w:val="00E9015D"/>
    <w:rsid w:val="00E9761E"/>
    <w:rsid w:val="00EB545F"/>
    <w:rsid w:val="00ED3B58"/>
    <w:rsid w:val="00EE289B"/>
    <w:rsid w:val="00EF2960"/>
    <w:rsid w:val="00EF3B15"/>
    <w:rsid w:val="00EF541B"/>
    <w:rsid w:val="00EF6E18"/>
    <w:rsid w:val="00F063CC"/>
    <w:rsid w:val="00F11A7D"/>
    <w:rsid w:val="00F13D06"/>
    <w:rsid w:val="00F15DC4"/>
    <w:rsid w:val="00F17EC5"/>
    <w:rsid w:val="00F24947"/>
    <w:rsid w:val="00F466E8"/>
    <w:rsid w:val="00F474E5"/>
    <w:rsid w:val="00F47D36"/>
    <w:rsid w:val="00F51F42"/>
    <w:rsid w:val="00F66FC5"/>
    <w:rsid w:val="00F6757E"/>
    <w:rsid w:val="00F7105F"/>
    <w:rsid w:val="00F71402"/>
    <w:rsid w:val="00F73511"/>
    <w:rsid w:val="00F84B85"/>
    <w:rsid w:val="00F85D72"/>
    <w:rsid w:val="00F90901"/>
    <w:rsid w:val="00F95DA6"/>
    <w:rsid w:val="00FA1EC0"/>
    <w:rsid w:val="00FC017B"/>
    <w:rsid w:val="00FD3654"/>
    <w:rsid w:val="00FD4487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8E107D"/>
  </w:style>
  <w:style w:type="character" w:customStyle="1" w:styleId="eop">
    <w:name w:val="eop"/>
    <w:basedOn w:val="Fontepargpadr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i-provider">
    <w:name w:val="ui-provider"/>
    <w:basedOn w:val="Fontepargpadro"/>
    <w:rsid w:val="006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495</TotalTime>
  <Pages>16</Pages>
  <Words>2643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Zurc Nosbor</cp:lastModifiedBy>
  <cp:revision>7</cp:revision>
  <cp:lastPrinted>2022-07-12T19:05:00Z</cp:lastPrinted>
  <dcterms:created xsi:type="dcterms:W3CDTF">2023-02-23T19:59:00Z</dcterms:created>
  <dcterms:modified xsi:type="dcterms:W3CDTF">2023-06-21T23:19:00Z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06ee7bd17a17533f4e3c1287eed4b5d7e1acf968904b90fcd98145e0d36a4429</vt:lpwstr>
  </property>
</Properties>
</file>